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92FE2" w14:textId="262B838F" w:rsidR="009239B9" w:rsidRPr="008B5277" w:rsidRDefault="009239B9" w:rsidP="00A507EB">
      <w:pPr>
        <w:pStyle w:val="Photo"/>
        <w:tabs>
          <w:tab w:val="left" w:pos="585"/>
          <w:tab w:val="center" w:pos="4153"/>
        </w:tabs>
      </w:pPr>
      <w:r>
        <w:rPr>
          <w:noProof/>
        </w:rPr>
        <w:drawing>
          <wp:inline distT="0" distB="0" distL="0" distR="0" wp14:anchorId="31CDD940" wp14:editId="55B0F76F">
            <wp:extent cx="5267325" cy="5486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486400"/>
                    </a:xfrm>
                    <a:prstGeom prst="rect">
                      <a:avLst/>
                    </a:prstGeom>
                    <a:noFill/>
                    <a:ln>
                      <a:noFill/>
                    </a:ln>
                  </pic:spPr>
                </pic:pic>
              </a:graphicData>
            </a:graphic>
          </wp:inline>
        </w:drawing>
      </w:r>
    </w:p>
    <w:p w14:paraId="0F92F2F7" w14:textId="10682DA5" w:rsidR="00C6554A" w:rsidRDefault="009239B9" w:rsidP="00C6554A">
      <w:pPr>
        <w:pStyle w:val="Titre"/>
      </w:pPr>
      <w:r>
        <w:t>Jeu de portes</w:t>
      </w:r>
    </w:p>
    <w:p w14:paraId="137FAC4C" w14:textId="77E3E095" w:rsidR="00C6554A" w:rsidRPr="00D5413C" w:rsidRDefault="009239B9" w:rsidP="00C6554A">
      <w:pPr>
        <w:pStyle w:val="Sous-titre"/>
      </w:pPr>
      <w:r>
        <w:t>trouve la sortie</w:t>
      </w:r>
    </w:p>
    <w:p w14:paraId="14A33852" w14:textId="77777777" w:rsidR="009239B9" w:rsidRDefault="009239B9" w:rsidP="00C6554A">
      <w:pPr>
        <w:pStyle w:val="Coordonnes"/>
      </w:pPr>
      <w:r>
        <w:rPr>
          <w:lang w:bidi="fr-FR"/>
        </w:rPr>
        <w:t xml:space="preserve">Moussa Smain </w:t>
      </w:r>
      <w:r w:rsidR="00C6554A">
        <w:rPr>
          <w:lang w:bidi="fr-FR"/>
        </w:rPr>
        <w:t xml:space="preserve">| </w:t>
      </w:r>
      <w:r>
        <w:t>Développement d’application</w:t>
      </w:r>
      <w:r w:rsidR="00C6554A">
        <w:rPr>
          <w:lang w:bidi="fr-FR"/>
        </w:rPr>
        <w:t xml:space="preserve"> | </w:t>
      </w:r>
      <w:r>
        <w:t>09-12-2020</w:t>
      </w:r>
    </w:p>
    <w:p w14:paraId="5DF20D77" w14:textId="037528A6" w:rsidR="009239B9" w:rsidRPr="00E740C2" w:rsidRDefault="009239B9" w:rsidP="009239B9">
      <w:pPr>
        <w:pStyle w:val="Coordonnes"/>
        <w:jc w:val="left"/>
        <w:rPr>
          <w:lang w:val="en-US" w:bidi="fr-FR"/>
        </w:rPr>
      </w:pPr>
      <w:r w:rsidRPr="00E740C2">
        <w:rPr>
          <w:lang w:val="en-US" w:bidi="fr-FR"/>
        </w:rPr>
        <w:t xml:space="preserve">                         </w:t>
      </w:r>
      <w:proofErr w:type="spellStart"/>
      <w:r w:rsidRPr="00E740C2">
        <w:rPr>
          <w:lang w:val="en-US" w:bidi="fr-FR"/>
        </w:rPr>
        <w:t>Vandenboren</w:t>
      </w:r>
      <w:proofErr w:type="spellEnd"/>
      <w:r w:rsidRPr="00E740C2">
        <w:rPr>
          <w:lang w:val="en-US" w:bidi="fr-FR"/>
        </w:rPr>
        <w:t xml:space="preserve"> Simon</w:t>
      </w:r>
    </w:p>
    <w:p w14:paraId="2401ACCA" w14:textId="6DCE7B26" w:rsidR="00C6554A" w:rsidRPr="009E3AFA" w:rsidRDefault="009239B9" w:rsidP="009239B9">
      <w:pPr>
        <w:pStyle w:val="Coordonnes"/>
        <w:jc w:val="left"/>
      </w:pPr>
      <w:r w:rsidRPr="009E3AFA">
        <w:rPr>
          <w:lang w:bidi="fr-FR"/>
        </w:rPr>
        <w:t xml:space="preserve">                         </w:t>
      </w:r>
      <w:r w:rsidRPr="009E3AFA">
        <w:rPr>
          <w:lang w:bidi="fr-FR"/>
        </w:rPr>
        <w:t xml:space="preserve">Pépin Maëlic </w:t>
      </w:r>
      <w:r w:rsidR="00C6554A" w:rsidRPr="009E3AFA">
        <w:rPr>
          <w:lang w:bidi="fr-FR"/>
        </w:rPr>
        <w:br w:type="page"/>
      </w:r>
    </w:p>
    <w:bookmarkStart w:id="0" w:name="_Toc58415253" w:displacedByCustomXml="next"/>
    <w:sdt>
      <w:sdtPr>
        <w:id w:val="1516493211"/>
        <w:docPartObj>
          <w:docPartGallery w:val="Table of Contents"/>
          <w:docPartUnique/>
        </w:docPartObj>
      </w:sdtPr>
      <w:sdtEndPr>
        <w:rPr>
          <w:rFonts w:asciiTheme="minorHAnsi" w:eastAsiaTheme="minorHAnsi" w:hAnsiTheme="minorHAnsi" w:cstheme="minorBidi"/>
          <w:b/>
          <w:bCs/>
          <w:color w:val="595959" w:themeColor="text1" w:themeTint="A6"/>
          <w:sz w:val="22"/>
        </w:rPr>
      </w:sdtEndPr>
      <w:sdtContent>
        <w:p w14:paraId="5606F1D1" w14:textId="2A1CF4FC" w:rsidR="009E3AFA" w:rsidRPr="009E3AFA" w:rsidRDefault="009E3AFA" w:rsidP="009E3AFA">
          <w:pPr>
            <w:pStyle w:val="Titre1"/>
            <w:jc w:val="center"/>
            <w:rPr>
              <w:b/>
              <w:bCs/>
              <w:color w:val="FF0000"/>
            </w:rPr>
          </w:pPr>
          <w:r w:rsidRPr="009E3AFA">
            <w:rPr>
              <w:b/>
              <w:bCs/>
              <w:color w:val="FF0000"/>
            </w:rPr>
            <w:t>SOMMAIRE</w:t>
          </w:r>
          <w:bookmarkEnd w:id="0"/>
        </w:p>
        <w:p w14:paraId="0553ADB8" w14:textId="77777777" w:rsidR="009E3AFA" w:rsidRDefault="009E3AFA">
          <w:pPr>
            <w:pStyle w:val="En-ttedetabledesmatires"/>
          </w:pPr>
        </w:p>
        <w:p w14:paraId="7E02C201" w14:textId="77777777" w:rsidR="009E3AFA" w:rsidRDefault="009E3AFA">
          <w:pPr>
            <w:pStyle w:val="En-ttedetabledesmatires"/>
          </w:pPr>
        </w:p>
        <w:p w14:paraId="1C0294A1" w14:textId="77777777" w:rsidR="009E3AFA" w:rsidRDefault="009E3AFA">
          <w:pPr>
            <w:pStyle w:val="En-ttedetabledesmatires"/>
          </w:pPr>
        </w:p>
        <w:p w14:paraId="7672926F" w14:textId="689FE5A7" w:rsidR="009E3AFA" w:rsidRDefault="00614868">
          <w:pPr>
            <w:pStyle w:val="En-ttedetabledesmatires"/>
          </w:pPr>
          <w:r>
            <w:t>Développement d’application</w:t>
          </w:r>
        </w:p>
        <w:p w14:paraId="2478C428" w14:textId="3E1CB264" w:rsidR="002A50E3" w:rsidRDefault="009E3AFA">
          <w:pPr>
            <w:pStyle w:val="TM1"/>
            <w:tabs>
              <w:tab w:val="right" w:leader="dot" w:pos="8302"/>
            </w:tabs>
            <w:rPr>
              <w:rFonts w:eastAsiaTheme="minorEastAsia"/>
              <w:noProof/>
              <w:color w:val="auto"/>
              <w:lang w:eastAsia="fr-FR"/>
            </w:rPr>
          </w:pPr>
          <w:r>
            <w:fldChar w:fldCharType="begin"/>
          </w:r>
          <w:r>
            <w:instrText xml:space="preserve"> TOC \o "1-3" \h \z \u </w:instrText>
          </w:r>
          <w:r>
            <w:fldChar w:fldCharType="separate"/>
          </w:r>
          <w:hyperlink w:anchor="_Toc58415253" w:history="1">
            <w:r w:rsidR="002A50E3" w:rsidRPr="004A2296">
              <w:rPr>
                <w:rStyle w:val="Lienhypertexte"/>
                <w:b/>
                <w:bCs/>
                <w:noProof/>
              </w:rPr>
              <w:t>SOMMAIRE</w:t>
            </w:r>
            <w:r w:rsidR="002A50E3">
              <w:rPr>
                <w:noProof/>
                <w:webHidden/>
              </w:rPr>
              <w:tab/>
            </w:r>
            <w:r w:rsidR="002A50E3">
              <w:rPr>
                <w:noProof/>
                <w:webHidden/>
              </w:rPr>
              <w:fldChar w:fldCharType="begin"/>
            </w:r>
            <w:r w:rsidR="002A50E3">
              <w:rPr>
                <w:noProof/>
                <w:webHidden/>
              </w:rPr>
              <w:instrText xml:space="preserve"> PAGEREF _Toc58415253 \h </w:instrText>
            </w:r>
            <w:r w:rsidR="002A50E3">
              <w:rPr>
                <w:noProof/>
                <w:webHidden/>
              </w:rPr>
            </w:r>
            <w:r w:rsidR="002A50E3">
              <w:rPr>
                <w:noProof/>
                <w:webHidden/>
              </w:rPr>
              <w:fldChar w:fldCharType="separate"/>
            </w:r>
            <w:r w:rsidR="002A50E3">
              <w:rPr>
                <w:noProof/>
                <w:webHidden/>
              </w:rPr>
              <w:t>1</w:t>
            </w:r>
            <w:r w:rsidR="002A50E3">
              <w:rPr>
                <w:noProof/>
                <w:webHidden/>
              </w:rPr>
              <w:fldChar w:fldCharType="end"/>
            </w:r>
          </w:hyperlink>
        </w:p>
        <w:p w14:paraId="4809F811" w14:textId="7F5AD1AF" w:rsidR="002A50E3" w:rsidRDefault="002A50E3">
          <w:pPr>
            <w:pStyle w:val="TM1"/>
            <w:tabs>
              <w:tab w:val="right" w:leader="dot" w:pos="8302"/>
            </w:tabs>
            <w:rPr>
              <w:rFonts w:eastAsiaTheme="minorEastAsia"/>
              <w:noProof/>
              <w:color w:val="auto"/>
              <w:lang w:eastAsia="fr-FR"/>
            </w:rPr>
          </w:pPr>
          <w:hyperlink w:anchor="_Toc58415254" w:history="1">
            <w:r w:rsidRPr="004A2296">
              <w:rPr>
                <w:rStyle w:val="Lienhypertexte"/>
                <w:noProof/>
              </w:rPr>
              <w:t>D’où nous est venu cette idée ?</w:t>
            </w:r>
            <w:r>
              <w:rPr>
                <w:noProof/>
                <w:webHidden/>
              </w:rPr>
              <w:tab/>
            </w:r>
            <w:r>
              <w:rPr>
                <w:noProof/>
                <w:webHidden/>
              </w:rPr>
              <w:fldChar w:fldCharType="begin"/>
            </w:r>
            <w:r>
              <w:rPr>
                <w:noProof/>
                <w:webHidden/>
              </w:rPr>
              <w:instrText xml:space="preserve"> PAGEREF _Toc58415254 \h </w:instrText>
            </w:r>
            <w:r>
              <w:rPr>
                <w:noProof/>
                <w:webHidden/>
              </w:rPr>
            </w:r>
            <w:r>
              <w:rPr>
                <w:noProof/>
                <w:webHidden/>
              </w:rPr>
              <w:fldChar w:fldCharType="separate"/>
            </w:r>
            <w:r>
              <w:rPr>
                <w:noProof/>
                <w:webHidden/>
              </w:rPr>
              <w:t>2</w:t>
            </w:r>
            <w:r>
              <w:rPr>
                <w:noProof/>
                <w:webHidden/>
              </w:rPr>
              <w:fldChar w:fldCharType="end"/>
            </w:r>
          </w:hyperlink>
        </w:p>
        <w:p w14:paraId="417E6D3B" w14:textId="4111995B" w:rsidR="002A50E3" w:rsidRDefault="002A50E3">
          <w:pPr>
            <w:pStyle w:val="TM2"/>
            <w:tabs>
              <w:tab w:val="right" w:leader="dot" w:pos="8302"/>
            </w:tabs>
            <w:rPr>
              <w:rFonts w:eastAsiaTheme="minorEastAsia"/>
              <w:noProof/>
              <w:color w:val="auto"/>
              <w:lang w:eastAsia="fr-FR"/>
            </w:rPr>
          </w:pPr>
          <w:hyperlink w:anchor="_Toc58415255" w:history="1">
            <w:r w:rsidRPr="004A2296">
              <w:rPr>
                <w:rStyle w:val="Lienhypertexte"/>
                <w:noProof/>
              </w:rPr>
              <w:t>Decription du jeu</w:t>
            </w:r>
            <w:r>
              <w:rPr>
                <w:noProof/>
                <w:webHidden/>
              </w:rPr>
              <w:tab/>
            </w:r>
            <w:r>
              <w:rPr>
                <w:noProof/>
                <w:webHidden/>
              </w:rPr>
              <w:fldChar w:fldCharType="begin"/>
            </w:r>
            <w:r>
              <w:rPr>
                <w:noProof/>
                <w:webHidden/>
              </w:rPr>
              <w:instrText xml:space="preserve"> PAGEREF _Toc58415255 \h </w:instrText>
            </w:r>
            <w:r>
              <w:rPr>
                <w:noProof/>
                <w:webHidden/>
              </w:rPr>
            </w:r>
            <w:r>
              <w:rPr>
                <w:noProof/>
                <w:webHidden/>
              </w:rPr>
              <w:fldChar w:fldCharType="separate"/>
            </w:r>
            <w:r>
              <w:rPr>
                <w:noProof/>
                <w:webHidden/>
              </w:rPr>
              <w:t>3</w:t>
            </w:r>
            <w:r>
              <w:rPr>
                <w:noProof/>
                <w:webHidden/>
              </w:rPr>
              <w:fldChar w:fldCharType="end"/>
            </w:r>
          </w:hyperlink>
        </w:p>
        <w:p w14:paraId="2A314E18" w14:textId="1CFCA1BD" w:rsidR="002A50E3" w:rsidRDefault="002A50E3">
          <w:pPr>
            <w:pStyle w:val="TM2"/>
            <w:tabs>
              <w:tab w:val="right" w:leader="dot" w:pos="8302"/>
            </w:tabs>
            <w:rPr>
              <w:rFonts w:eastAsiaTheme="minorEastAsia"/>
              <w:noProof/>
              <w:color w:val="auto"/>
              <w:lang w:eastAsia="fr-FR"/>
            </w:rPr>
          </w:pPr>
          <w:hyperlink w:anchor="_Toc58415256" w:history="1">
            <w:r w:rsidRPr="004A2296">
              <w:rPr>
                <w:rStyle w:val="Lienhypertexte"/>
                <w:noProof/>
              </w:rPr>
              <w:t>Structures de données</w:t>
            </w:r>
            <w:r>
              <w:rPr>
                <w:noProof/>
                <w:webHidden/>
              </w:rPr>
              <w:tab/>
            </w:r>
            <w:r>
              <w:rPr>
                <w:noProof/>
                <w:webHidden/>
              </w:rPr>
              <w:fldChar w:fldCharType="begin"/>
            </w:r>
            <w:r>
              <w:rPr>
                <w:noProof/>
                <w:webHidden/>
              </w:rPr>
              <w:instrText xml:space="preserve"> PAGEREF _Toc58415256 \h </w:instrText>
            </w:r>
            <w:r>
              <w:rPr>
                <w:noProof/>
                <w:webHidden/>
              </w:rPr>
            </w:r>
            <w:r>
              <w:rPr>
                <w:noProof/>
                <w:webHidden/>
              </w:rPr>
              <w:fldChar w:fldCharType="separate"/>
            </w:r>
            <w:r>
              <w:rPr>
                <w:noProof/>
                <w:webHidden/>
              </w:rPr>
              <w:t>5</w:t>
            </w:r>
            <w:r>
              <w:rPr>
                <w:noProof/>
                <w:webHidden/>
              </w:rPr>
              <w:fldChar w:fldCharType="end"/>
            </w:r>
          </w:hyperlink>
        </w:p>
        <w:p w14:paraId="408DCA82" w14:textId="773C630B" w:rsidR="002A50E3" w:rsidRDefault="002A50E3">
          <w:pPr>
            <w:pStyle w:val="TM2"/>
            <w:tabs>
              <w:tab w:val="right" w:leader="dot" w:pos="8302"/>
            </w:tabs>
            <w:rPr>
              <w:rFonts w:eastAsiaTheme="minorEastAsia"/>
              <w:noProof/>
              <w:color w:val="auto"/>
              <w:lang w:eastAsia="fr-FR"/>
            </w:rPr>
          </w:pPr>
          <w:hyperlink w:anchor="_Toc58415257" w:history="1">
            <w:r w:rsidRPr="004A2296">
              <w:rPr>
                <w:rStyle w:val="Lienhypertexte"/>
                <w:noProof/>
              </w:rPr>
              <w:t>Fonctionnalités developpées</w:t>
            </w:r>
            <w:r>
              <w:rPr>
                <w:noProof/>
                <w:webHidden/>
              </w:rPr>
              <w:tab/>
            </w:r>
            <w:r>
              <w:rPr>
                <w:noProof/>
                <w:webHidden/>
              </w:rPr>
              <w:fldChar w:fldCharType="begin"/>
            </w:r>
            <w:r>
              <w:rPr>
                <w:noProof/>
                <w:webHidden/>
              </w:rPr>
              <w:instrText xml:space="preserve"> PAGEREF _Toc58415257 \h </w:instrText>
            </w:r>
            <w:r>
              <w:rPr>
                <w:noProof/>
                <w:webHidden/>
              </w:rPr>
            </w:r>
            <w:r>
              <w:rPr>
                <w:noProof/>
                <w:webHidden/>
              </w:rPr>
              <w:fldChar w:fldCharType="separate"/>
            </w:r>
            <w:r>
              <w:rPr>
                <w:noProof/>
                <w:webHidden/>
              </w:rPr>
              <w:t>5</w:t>
            </w:r>
            <w:r>
              <w:rPr>
                <w:noProof/>
                <w:webHidden/>
              </w:rPr>
              <w:fldChar w:fldCharType="end"/>
            </w:r>
          </w:hyperlink>
        </w:p>
        <w:p w14:paraId="1A9EA443" w14:textId="2B692C6A" w:rsidR="002A50E3" w:rsidRDefault="002A50E3">
          <w:pPr>
            <w:pStyle w:val="TM2"/>
            <w:tabs>
              <w:tab w:val="right" w:leader="dot" w:pos="8302"/>
            </w:tabs>
            <w:rPr>
              <w:rFonts w:eastAsiaTheme="minorEastAsia"/>
              <w:noProof/>
              <w:color w:val="auto"/>
              <w:lang w:eastAsia="fr-FR"/>
            </w:rPr>
          </w:pPr>
          <w:hyperlink w:anchor="_Toc58415258" w:history="1">
            <w:r w:rsidRPr="004A2296">
              <w:rPr>
                <w:rStyle w:val="Lienhypertexte"/>
                <w:noProof/>
              </w:rPr>
              <w:t>Organisation du travail</w:t>
            </w:r>
            <w:r>
              <w:rPr>
                <w:noProof/>
                <w:webHidden/>
              </w:rPr>
              <w:tab/>
            </w:r>
            <w:r>
              <w:rPr>
                <w:noProof/>
                <w:webHidden/>
              </w:rPr>
              <w:fldChar w:fldCharType="begin"/>
            </w:r>
            <w:r>
              <w:rPr>
                <w:noProof/>
                <w:webHidden/>
              </w:rPr>
              <w:instrText xml:space="preserve"> PAGEREF _Toc58415258 \h </w:instrText>
            </w:r>
            <w:r>
              <w:rPr>
                <w:noProof/>
                <w:webHidden/>
              </w:rPr>
            </w:r>
            <w:r>
              <w:rPr>
                <w:noProof/>
                <w:webHidden/>
              </w:rPr>
              <w:fldChar w:fldCharType="separate"/>
            </w:r>
            <w:r>
              <w:rPr>
                <w:noProof/>
                <w:webHidden/>
              </w:rPr>
              <w:t>7</w:t>
            </w:r>
            <w:r>
              <w:rPr>
                <w:noProof/>
                <w:webHidden/>
              </w:rPr>
              <w:fldChar w:fldCharType="end"/>
            </w:r>
          </w:hyperlink>
        </w:p>
        <w:p w14:paraId="5310594F" w14:textId="42EA54E6" w:rsidR="002A50E3" w:rsidRDefault="002A50E3">
          <w:pPr>
            <w:pStyle w:val="TM2"/>
            <w:tabs>
              <w:tab w:val="right" w:leader="dot" w:pos="8302"/>
            </w:tabs>
            <w:rPr>
              <w:rFonts w:eastAsiaTheme="minorEastAsia"/>
              <w:noProof/>
              <w:color w:val="auto"/>
              <w:lang w:eastAsia="fr-FR"/>
            </w:rPr>
          </w:pPr>
          <w:hyperlink w:anchor="_Toc58415259" w:history="1">
            <w:r w:rsidRPr="004A2296">
              <w:rPr>
                <w:rStyle w:val="Lienhypertexte"/>
                <w:noProof/>
              </w:rPr>
              <w:t>Conclusion sur l’état du travail</w:t>
            </w:r>
            <w:r>
              <w:rPr>
                <w:noProof/>
                <w:webHidden/>
              </w:rPr>
              <w:tab/>
            </w:r>
            <w:r>
              <w:rPr>
                <w:noProof/>
                <w:webHidden/>
              </w:rPr>
              <w:fldChar w:fldCharType="begin"/>
            </w:r>
            <w:r>
              <w:rPr>
                <w:noProof/>
                <w:webHidden/>
              </w:rPr>
              <w:instrText xml:space="preserve"> PAGEREF _Toc58415259 \h </w:instrText>
            </w:r>
            <w:r>
              <w:rPr>
                <w:noProof/>
                <w:webHidden/>
              </w:rPr>
            </w:r>
            <w:r>
              <w:rPr>
                <w:noProof/>
                <w:webHidden/>
              </w:rPr>
              <w:fldChar w:fldCharType="separate"/>
            </w:r>
            <w:r>
              <w:rPr>
                <w:noProof/>
                <w:webHidden/>
              </w:rPr>
              <w:t>7</w:t>
            </w:r>
            <w:r>
              <w:rPr>
                <w:noProof/>
                <w:webHidden/>
              </w:rPr>
              <w:fldChar w:fldCharType="end"/>
            </w:r>
          </w:hyperlink>
        </w:p>
        <w:p w14:paraId="353F03AB" w14:textId="36E51A47" w:rsidR="002A50E3" w:rsidRDefault="002A50E3">
          <w:pPr>
            <w:pStyle w:val="TM2"/>
            <w:tabs>
              <w:tab w:val="right" w:leader="dot" w:pos="8302"/>
            </w:tabs>
            <w:rPr>
              <w:rFonts w:eastAsiaTheme="minorEastAsia"/>
              <w:noProof/>
              <w:color w:val="auto"/>
              <w:lang w:eastAsia="fr-FR"/>
            </w:rPr>
          </w:pPr>
          <w:hyperlink w:anchor="_Toc58415260" w:history="1">
            <w:r w:rsidRPr="004A2296">
              <w:rPr>
                <w:rStyle w:val="Lienhypertexte"/>
                <w:noProof/>
              </w:rPr>
              <w:t>Video présentation</w:t>
            </w:r>
            <w:r>
              <w:rPr>
                <w:noProof/>
                <w:webHidden/>
              </w:rPr>
              <w:tab/>
            </w:r>
            <w:r>
              <w:rPr>
                <w:noProof/>
                <w:webHidden/>
              </w:rPr>
              <w:fldChar w:fldCharType="begin"/>
            </w:r>
            <w:r>
              <w:rPr>
                <w:noProof/>
                <w:webHidden/>
              </w:rPr>
              <w:instrText xml:space="preserve"> PAGEREF _Toc58415260 \h </w:instrText>
            </w:r>
            <w:r>
              <w:rPr>
                <w:noProof/>
                <w:webHidden/>
              </w:rPr>
            </w:r>
            <w:r>
              <w:rPr>
                <w:noProof/>
                <w:webHidden/>
              </w:rPr>
              <w:fldChar w:fldCharType="separate"/>
            </w:r>
            <w:r>
              <w:rPr>
                <w:noProof/>
                <w:webHidden/>
              </w:rPr>
              <w:t>7</w:t>
            </w:r>
            <w:r>
              <w:rPr>
                <w:noProof/>
                <w:webHidden/>
              </w:rPr>
              <w:fldChar w:fldCharType="end"/>
            </w:r>
          </w:hyperlink>
        </w:p>
        <w:p w14:paraId="4D7C740A" w14:textId="13B666DF" w:rsidR="002A50E3" w:rsidRDefault="002A50E3">
          <w:pPr>
            <w:pStyle w:val="TM2"/>
            <w:tabs>
              <w:tab w:val="right" w:leader="dot" w:pos="8302"/>
            </w:tabs>
            <w:rPr>
              <w:rFonts w:eastAsiaTheme="minorEastAsia"/>
              <w:noProof/>
              <w:color w:val="auto"/>
              <w:lang w:eastAsia="fr-FR"/>
            </w:rPr>
          </w:pPr>
          <w:hyperlink w:anchor="_Toc58415261" w:history="1">
            <w:r w:rsidRPr="004A2296">
              <w:rPr>
                <w:rStyle w:val="Lienhypertexte"/>
                <w:noProof/>
              </w:rPr>
              <w:t>Bibliographie / webographie</w:t>
            </w:r>
            <w:r>
              <w:rPr>
                <w:noProof/>
                <w:webHidden/>
              </w:rPr>
              <w:tab/>
            </w:r>
            <w:r>
              <w:rPr>
                <w:noProof/>
                <w:webHidden/>
              </w:rPr>
              <w:fldChar w:fldCharType="begin"/>
            </w:r>
            <w:r>
              <w:rPr>
                <w:noProof/>
                <w:webHidden/>
              </w:rPr>
              <w:instrText xml:space="preserve"> PAGEREF _Toc58415261 \h </w:instrText>
            </w:r>
            <w:r>
              <w:rPr>
                <w:noProof/>
                <w:webHidden/>
              </w:rPr>
            </w:r>
            <w:r>
              <w:rPr>
                <w:noProof/>
                <w:webHidden/>
              </w:rPr>
              <w:fldChar w:fldCharType="separate"/>
            </w:r>
            <w:r>
              <w:rPr>
                <w:noProof/>
                <w:webHidden/>
              </w:rPr>
              <w:t>7</w:t>
            </w:r>
            <w:r>
              <w:rPr>
                <w:noProof/>
                <w:webHidden/>
              </w:rPr>
              <w:fldChar w:fldCharType="end"/>
            </w:r>
          </w:hyperlink>
        </w:p>
        <w:p w14:paraId="35191343" w14:textId="3A7C70F6" w:rsidR="009E3AFA" w:rsidRDefault="009E3AFA" w:rsidP="009E3AFA">
          <w:pPr>
            <w:rPr>
              <w:b/>
              <w:bCs/>
            </w:rPr>
          </w:pPr>
          <w:r>
            <w:rPr>
              <w:b/>
              <w:bCs/>
            </w:rPr>
            <w:fldChar w:fldCharType="end"/>
          </w:r>
        </w:p>
        <w:p w14:paraId="62A7195D" w14:textId="5B30F107" w:rsidR="009E3AFA" w:rsidRDefault="009E3AFA" w:rsidP="009E3AFA"/>
      </w:sdtContent>
    </w:sdt>
    <w:p w14:paraId="6C179B59" w14:textId="60AF9C77" w:rsidR="009E3AFA" w:rsidRDefault="009E3AFA" w:rsidP="009E3AFA"/>
    <w:p w14:paraId="4C127A3D" w14:textId="7BE85D68" w:rsidR="009E3AFA" w:rsidRDefault="009E3AFA" w:rsidP="009E3AFA"/>
    <w:p w14:paraId="1C546A86" w14:textId="6D876760" w:rsidR="009E3AFA" w:rsidRDefault="009E3AFA" w:rsidP="009E3AFA"/>
    <w:p w14:paraId="7E95BFC3" w14:textId="51EA9FA3" w:rsidR="009E3AFA" w:rsidRDefault="009E3AFA" w:rsidP="009E3AFA"/>
    <w:p w14:paraId="30FB1D89" w14:textId="2CA8EB22" w:rsidR="009E3AFA" w:rsidRDefault="009E3AFA" w:rsidP="009E3AFA"/>
    <w:p w14:paraId="67515370" w14:textId="35FAD298" w:rsidR="009E3AFA" w:rsidRDefault="009E3AFA" w:rsidP="009E3AFA"/>
    <w:p w14:paraId="726DE210" w14:textId="7C867FA3" w:rsidR="009E3AFA" w:rsidRDefault="009E3AFA" w:rsidP="009E3AFA"/>
    <w:p w14:paraId="4EDB8BEC" w14:textId="5793B260" w:rsidR="009E3AFA" w:rsidRDefault="009E3AFA" w:rsidP="009E3AFA"/>
    <w:p w14:paraId="582EFE51" w14:textId="1DDF436B" w:rsidR="009E3AFA" w:rsidRDefault="009E3AFA" w:rsidP="009E3AFA"/>
    <w:p w14:paraId="192A191E" w14:textId="7F12650B" w:rsidR="009E3AFA" w:rsidRDefault="009E3AFA" w:rsidP="009E3AFA"/>
    <w:p w14:paraId="7FBB4C55" w14:textId="4F6C441A" w:rsidR="009E3AFA" w:rsidRDefault="009E3AFA" w:rsidP="009E3AFA"/>
    <w:p w14:paraId="077D7097" w14:textId="72550DD8" w:rsidR="009E3AFA" w:rsidRDefault="009E3AFA" w:rsidP="009E3AFA"/>
    <w:p w14:paraId="44011220" w14:textId="78213CCC" w:rsidR="009E3AFA" w:rsidRDefault="009E3AFA" w:rsidP="009E3AFA"/>
    <w:p w14:paraId="2E2662E2" w14:textId="2B976EEF" w:rsidR="009E3AFA" w:rsidRPr="009E3AFA" w:rsidRDefault="005A052C" w:rsidP="009E3AFA">
      <w:r>
        <w:rPr>
          <w:noProof/>
        </w:rPr>
        <w:drawing>
          <wp:anchor distT="0" distB="0" distL="114300" distR="114300" simplePos="0" relativeHeight="251664384" behindDoc="1" locked="0" layoutInCell="1" allowOverlap="1" wp14:anchorId="78AE108B" wp14:editId="6B878217">
            <wp:simplePos x="0" y="0"/>
            <wp:positionH relativeFrom="margin">
              <wp:align>right</wp:align>
            </wp:positionH>
            <wp:positionV relativeFrom="paragraph">
              <wp:posOffset>11430</wp:posOffset>
            </wp:positionV>
            <wp:extent cx="914400" cy="914400"/>
            <wp:effectExtent l="0" t="0" r="0" b="0"/>
            <wp:wrapNone/>
            <wp:docPr id="35" name="Graphique 35" descr="A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que 35" descr="Aid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F4E784D" w14:textId="377200DA" w:rsidR="00C6554A" w:rsidRPr="00E740C2" w:rsidRDefault="00E740C2" w:rsidP="00C6554A">
      <w:pPr>
        <w:pStyle w:val="Titre1"/>
      </w:pPr>
      <w:bookmarkStart w:id="1" w:name="_Toc58415254"/>
      <w:r w:rsidRPr="00E740C2">
        <w:t>D’où nous est venu c</w:t>
      </w:r>
      <w:r>
        <w:t>ette idée ?</w:t>
      </w:r>
      <w:bookmarkEnd w:id="1"/>
    </w:p>
    <w:p w14:paraId="737FC093" w14:textId="355E1A05" w:rsidR="00C6554A" w:rsidRDefault="00E740C2" w:rsidP="00E740C2">
      <w:r>
        <w:t>Pour commencer nous avons voulu faire un jeu simple et compréhensible pour qu’il puisse convenir à toutes sortes de personnes. C’est-à-dire qu’il comporte plusieurs niveaux de type facile, difficile mais aussi un mode multijoueur pour plus de fun !</w:t>
      </w:r>
    </w:p>
    <w:p w14:paraId="52BD7A1D" w14:textId="217F31F7" w:rsidR="00C6554A" w:rsidRDefault="00E740C2" w:rsidP="00E740C2">
      <w:r>
        <w:t xml:space="preserve">C’est là que nous est venu l’idée d’un jeu suivant la </w:t>
      </w:r>
      <w:proofErr w:type="spellStart"/>
      <w:r>
        <w:t>rng</w:t>
      </w:r>
      <w:proofErr w:type="spellEnd"/>
      <w:r>
        <w:t xml:space="preserve"> c’est-à-dire ou l’on va devoir ouvrir des portes aléatoires mais pour rendre ce jeu un peu plus attractant nous avons décidé d’y intégrer de la culture telle que des questions de mathématique pour le rendre plus marrant à jouer et qu’il soit bénéfique à tout le monde.</w:t>
      </w:r>
    </w:p>
    <w:p w14:paraId="4732D6C0" w14:textId="5A0825B4" w:rsidR="00E740C2" w:rsidRDefault="00E740C2" w:rsidP="00E740C2"/>
    <w:p w14:paraId="6CD202AA" w14:textId="11D16250" w:rsidR="00E14202" w:rsidRDefault="00E14202" w:rsidP="00E740C2"/>
    <w:p w14:paraId="28CCD2B3" w14:textId="4CD8CEBE" w:rsidR="00E14202" w:rsidRDefault="00E14202" w:rsidP="00E740C2"/>
    <w:p w14:paraId="46D2B8A9" w14:textId="072CD4E0" w:rsidR="00E14202" w:rsidRDefault="00B65244" w:rsidP="00B65244">
      <w:pPr>
        <w:jc w:val="center"/>
      </w:pPr>
      <w:r>
        <w:rPr>
          <w:noProof/>
        </w:rPr>
        <w:drawing>
          <wp:inline distT="0" distB="0" distL="0" distR="0" wp14:anchorId="1B6CF9C5" wp14:editId="537ECA28">
            <wp:extent cx="4267200" cy="28479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7200" cy="2847975"/>
                    </a:xfrm>
                    <a:prstGeom prst="rect">
                      <a:avLst/>
                    </a:prstGeom>
                    <a:noFill/>
                    <a:ln>
                      <a:noFill/>
                    </a:ln>
                  </pic:spPr>
                </pic:pic>
              </a:graphicData>
            </a:graphic>
          </wp:inline>
        </w:drawing>
      </w:r>
    </w:p>
    <w:p w14:paraId="18EC74F6" w14:textId="6968F729" w:rsidR="00E14202" w:rsidRDefault="00E14202" w:rsidP="00E740C2"/>
    <w:p w14:paraId="094F17D2" w14:textId="7E865A92" w:rsidR="00E14202" w:rsidRDefault="00E14202" w:rsidP="00E740C2"/>
    <w:p w14:paraId="67552039" w14:textId="1E94A4D7" w:rsidR="00E14202" w:rsidRDefault="00E14202" w:rsidP="00E740C2"/>
    <w:p w14:paraId="7C403D7B" w14:textId="71A08CAF" w:rsidR="00E14202" w:rsidRDefault="00E14202" w:rsidP="00E740C2"/>
    <w:p w14:paraId="418598DB" w14:textId="3D45D529" w:rsidR="00ED79D5" w:rsidRDefault="00ED79D5" w:rsidP="00E740C2"/>
    <w:p w14:paraId="3B0F6A4D" w14:textId="5DEF3D29" w:rsidR="00ED79D5" w:rsidRDefault="00ED79D5" w:rsidP="00A507EB">
      <w:pPr>
        <w:jc w:val="center"/>
      </w:pPr>
      <w:r>
        <w:rPr>
          <w:noProof/>
        </w:rPr>
        <w:lastRenderedPageBreak/>
        <w:drawing>
          <wp:inline distT="0" distB="0" distL="0" distR="0" wp14:anchorId="110CDCB8" wp14:editId="7F938E82">
            <wp:extent cx="5270500" cy="1915160"/>
            <wp:effectExtent l="0" t="0" r="635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1915160"/>
                    </a:xfrm>
                    <a:prstGeom prst="rect">
                      <a:avLst/>
                    </a:prstGeom>
                    <a:noFill/>
                    <a:ln>
                      <a:noFill/>
                    </a:ln>
                  </pic:spPr>
                </pic:pic>
              </a:graphicData>
            </a:graphic>
          </wp:inline>
        </w:drawing>
      </w:r>
    </w:p>
    <w:p w14:paraId="1DB19949" w14:textId="3E0A390B" w:rsidR="00E14202" w:rsidRDefault="00E14202" w:rsidP="00E740C2"/>
    <w:p w14:paraId="293B2B19" w14:textId="2B2996B2" w:rsidR="00ED79D5" w:rsidRPr="00514122" w:rsidRDefault="00ED79D5" w:rsidP="00E740C2"/>
    <w:p w14:paraId="4A028CC4" w14:textId="0A619BEF" w:rsidR="00C6554A" w:rsidRPr="00D5413C" w:rsidRDefault="00E740C2" w:rsidP="00C6554A">
      <w:pPr>
        <w:pStyle w:val="Titre2"/>
      </w:pPr>
      <w:bookmarkStart w:id="2" w:name="_Toc58415255"/>
      <w:r>
        <w:t>Decription du jeu</w:t>
      </w:r>
      <w:bookmarkEnd w:id="2"/>
    </w:p>
    <w:p w14:paraId="2FF7B001" w14:textId="2E8AAC1D" w:rsidR="002C74C0" w:rsidRDefault="002861D3" w:rsidP="00E740C2">
      <w:r w:rsidRPr="002861D3">
        <mc:AlternateContent>
          <mc:Choice Requires="wps">
            <w:drawing>
              <wp:anchor distT="0" distB="0" distL="114300" distR="114300" simplePos="0" relativeHeight="251660288" behindDoc="0" locked="0" layoutInCell="1" allowOverlap="1" wp14:anchorId="3EFAC7A2" wp14:editId="028CBBD8">
                <wp:simplePos x="0" y="0"/>
                <wp:positionH relativeFrom="margin">
                  <wp:align>right</wp:align>
                </wp:positionH>
                <wp:positionV relativeFrom="paragraph">
                  <wp:posOffset>91440</wp:posOffset>
                </wp:positionV>
                <wp:extent cx="1664335" cy="161925"/>
                <wp:effectExtent l="0" t="0" r="0" b="9525"/>
                <wp:wrapNone/>
                <wp:docPr id="15" name="object 15"/>
                <wp:cNvGraphicFramePr/>
                <a:graphic xmlns:a="http://schemas.openxmlformats.org/drawingml/2006/main">
                  <a:graphicData uri="http://schemas.microsoft.com/office/word/2010/wordprocessingShape">
                    <wps:wsp>
                      <wps:cNvSpPr/>
                      <wps:spPr>
                        <a:xfrm>
                          <a:off x="0" y="0"/>
                          <a:ext cx="1664335" cy="161925"/>
                        </a:xfrm>
                        <a:prstGeom prst="rect">
                          <a:avLst/>
                        </a:prstGeom>
                        <a:blipFill>
                          <a:blip r:embed="rId13"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547D72F1" id="object 15" o:spid="_x0000_s1026" style="position:absolute;margin-left:79.85pt;margin-top:7.2pt;width:131.05pt;height:12.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" stroked="f">
                <v:fill r:id="rId14" o:title="" recolor="t" rotate="t" type="frame"/>
                <v:textbox inset="0,0,0,0"/>
                <w10:wrap anchorx="margin"/>
              </v:rect>
            </w:pict>
          </mc:Fallback>
        </mc:AlternateContent>
      </w:r>
      <w:r w:rsidR="00E740C2">
        <w:t>Les règles pour un joueur :</w:t>
      </w:r>
    </w:p>
    <w:p w14:paraId="2B47EF47" w14:textId="77777777" w:rsidR="002861D3" w:rsidRDefault="002861D3" w:rsidP="002861D3">
      <w:pPr>
        <w:pStyle w:val="Paragraphedeliste"/>
        <w:numPr>
          <w:ilvl w:val="0"/>
          <w:numId w:val="17"/>
        </w:numPr>
      </w:pPr>
      <w:r>
        <w:t>Une partie comporte 5 paliers dont 5 portes par palier.</w:t>
      </w:r>
    </w:p>
    <w:p w14:paraId="01B337C3" w14:textId="4371694B" w:rsidR="002861D3" w:rsidRDefault="002861D3" w:rsidP="002861D3">
      <w:pPr>
        <w:pStyle w:val="Paragraphedeliste"/>
        <w:numPr>
          <w:ilvl w:val="0"/>
          <w:numId w:val="17"/>
        </w:numPr>
      </w:pPr>
      <w:r>
        <w:t>Seule une porte permet de passer à la suite.</w:t>
      </w:r>
    </w:p>
    <w:p w14:paraId="536ED375" w14:textId="77777777" w:rsidR="002861D3" w:rsidRDefault="002861D3" w:rsidP="002861D3">
      <w:pPr>
        <w:pStyle w:val="Paragraphedeliste"/>
        <w:numPr>
          <w:ilvl w:val="0"/>
          <w:numId w:val="17"/>
        </w:numPr>
      </w:pPr>
      <w:r>
        <w:t>Sous chaque bonne porte se glisse une question.</w:t>
      </w:r>
    </w:p>
    <w:p w14:paraId="5DB3225F" w14:textId="7E0B1E2A" w:rsidR="002861D3" w:rsidRDefault="002861D3" w:rsidP="002861D3">
      <w:pPr>
        <w:pStyle w:val="Paragraphedeliste"/>
        <w:numPr>
          <w:ilvl w:val="0"/>
          <w:numId w:val="17"/>
        </w:numPr>
      </w:pPr>
      <w:r>
        <w:t>Ouvrir la bonne porte en répondant par la bonne réponse vous permet de passer au palier suivant.</w:t>
      </w:r>
    </w:p>
    <w:p w14:paraId="3C3A7273" w14:textId="4C5CB3BC" w:rsidR="002861D3" w:rsidRDefault="002861D3" w:rsidP="002861D3">
      <w:pPr>
        <w:pStyle w:val="Paragraphedeliste"/>
        <w:numPr>
          <w:ilvl w:val="0"/>
          <w:numId w:val="17"/>
        </w:numPr>
      </w:pPr>
      <w:r>
        <w:t>Si le joueur se trompe de portes ou de réponses, il recommence au premier palier.</w:t>
      </w:r>
    </w:p>
    <w:p w14:paraId="29457ABF" w14:textId="2D3D6428" w:rsidR="002861D3" w:rsidRDefault="002861D3" w:rsidP="002861D3">
      <w:pPr>
        <w:pStyle w:val="Paragraphedeliste"/>
        <w:numPr>
          <w:ilvl w:val="0"/>
          <w:numId w:val="17"/>
        </w:numPr>
      </w:pPr>
      <w:r>
        <w:t xml:space="preserve">Quand on recommence les portes ne change pas, seules les questions changent. </w:t>
      </w:r>
    </w:p>
    <w:p w14:paraId="6982CA79" w14:textId="254B7D3D" w:rsidR="002861D3" w:rsidRDefault="002861D3" w:rsidP="002861D3">
      <w:pPr>
        <w:pStyle w:val="Paragraphedeliste"/>
        <w:numPr>
          <w:ilvl w:val="0"/>
          <w:numId w:val="17"/>
        </w:numPr>
      </w:pPr>
      <w:r>
        <w:t>On gagne une partie si ont réussi à finir le parcours sans avoir beaucoup de pénalités.</w:t>
      </w:r>
      <w:r w:rsidRPr="002861D3">
        <w:rPr>
          <w:noProof/>
        </w:rPr>
        <w:t xml:space="preserve"> </w:t>
      </w:r>
    </w:p>
    <w:p w14:paraId="5AE4FA5B" w14:textId="527D3736" w:rsidR="002861D3" w:rsidRDefault="002861D3" w:rsidP="002861D3">
      <w:pPr>
        <w:pStyle w:val="Paragraphedeliste"/>
        <w:ind w:left="1080"/>
      </w:pPr>
    </w:p>
    <w:p w14:paraId="61381C26" w14:textId="27381140" w:rsidR="002861D3" w:rsidRDefault="00ED79D5" w:rsidP="002861D3">
      <w:r>
        <w:rPr>
          <w:noProof/>
        </w:rPr>
        <w:drawing>
          <wp:anchor distT="0" distB="0" distL="114300" distR="114300" simplePos="0" relativeHeight="251666432" behindDoc="1" locked="0" layoutInCell="1" allowOverlap="1" wp14:anchorId="7F7F0D48" wp14:editId="65F064CB">
            <wp:simplePos x="0" y="0"/>
            <wp:positionH relativeFrom="margin">
              <wp:align>right</wp:align>
            </wp:positionH>
            <wp:positionV relativeFrom="paragraph">
              <wp:posOffset>10795</wp:posOffset>
            </wp:positionV>
            <wp:extent cx="586764" cy="586764"/>
            <wp:effectExtent l="0" t="0" r="3810" b="381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6764" cy="586764"/>
                    </a:xfrm>
                    <a:prstGeom prst="rect">
                      <a:avLst/>
                    </a:prstGeom>
                    <a:noFill/>
                    <a:ln>
                      <a:noFill/>
                    </a:ln>
                  </pic:spPr>
                </pic:pic>
              </a:graphicData>
            </a:graphic>
            <wp14:sizeRelH relativeFrom="page">
              <wp14:pctWidth>0</wp14:pctWidth>
            </wp14:sizeRelH>
            <wp14:sizeRelV relativeFrom="page">
              <wp14:pctHeight>0</wp14:pctHeight>
            </wp14:sizeRelV>
          </wp:anchor>
        </w:drawing>
      </w:r>
      <w:r w:rsidR="002861D3">
        <w:t>Les règles pour deux joueurs :</w:t>
      </w:r>
    </w:p>
    <w:p w14:paraId="599E8309" w14:textId="36724522" w:rsidR="002861D3" w:rsidRDefault="002861D3" w:rsidP="002861D3">
      <w:pPr>
        <w:pStyle w:val="Paragraphedeliste"/>
        <w:numPr>
          <w:ilvl w:val="0"/>
          <w:numId w:val="17"/>
        </w:numPr>
      </w:pPr>
      <w:r>
        <w:t>Une partie comporte 5 paliers dont 5 portes par palier.</w:t>
      </w:r>
    </w:p>
    <w:p w14:paraId="3115CC82" w14:textId="77777777" w:rsidR="002861D3" w:rsidRDefault="002861D3" w:rsidP="002861D3">
      <w:pPr>
        <w:pStyle w:val="Paragraphedeliste"/>
        <w:numPr>
          <w:ilvl w:val="0"/>
          <w:numId w:val="17"/>
        </w:numPr>
      </w:pPr>
      <w:r>
        <w:t>Seule une porte permet de passer à la suite.</w:t>
      </w:r>
    </w:p>
    <w:p w14:paraId="2C5361B5" w14:textId="77777777" w:rsidR="002861D3" w:rsidRDefault="002861D3" w:rsidP="002861D3">
      <w:pPr>
        <w:pStyle w:val="Paragraphedeliste"/>
        <w:numPr>
          <w:ilvl w:val="0"/>
          <w:numId w:val="17"/>
        </w:numPr>
      </w:pPr>
      <w:r>
        <w:t>Sous chaque bonne porte se glisse une question.</w:t>
      </w:r>
    </w:p>
    <w:p w14:paraId="15D8255D" w14:textId="77777777" w:rsidR="002861D3" w:rsidRDefault="002861D3" w:rsidP="002861D3">
      <w:pPr>
        <w:pStyle w:val="Paragraphedeliste"/>
        <w:numPr>
          <w:ilvl w:val="0"/>
          <w:numId w:val="17"/>
        </w:numPr>
      </w:pPr>
      <w:r>
        <w:t>Ouvrir la bonne porte en répondant par la bonne réponse vous permet de passer au palier suivant.</w:t>
      </w:r>
    </w:p>
    <w:p w14:paraId="201E14A3" w14:textId="77777777" w:rsidR="002861D3" w:rsidRDefault="002861D3" w:rsidP="002861D3">
      <w:pPr>
        <w:pStyle w:val="Paragraphedeliste"/>
        <w:numPr>
          <w:ilvl w:val="0"/>
          <w:numId w:val="17"/>
        </w:numPr>
      </w:pPr>
      <w:r>
        <w:t>Si le joueur se trompe de portes ou de réponses, il recommence au premier palier.</w:t>
      </w:r>
    </w:p>
    <w:p w14:paraId="3D0A7F5E" w14:textId="77777777" w:rsidR="002861D3" w:rsidRDefault="002861D3" w:rsidP="002861D3">
      <w:pPr>
        <w:pStyle w:val="Paragraphedeliste"/>
        <w:numPr>
          <w:ilvl w:val="0"/>
          <w:numId w:val="17"/>
        </w:numPr>
      </w:pPr>
      <w:r>
        <w:t xml:space="preserve">Quand on recommence les portes ne change pas, seules les questions changent. </w:t>
      </w:r>
    </w:p>
    <w:p w14:paraId="24255B73" w14:textId="3BE101B5" w:rsidR="002861D3" w:rsidRDefault="002861D3" w:rsidP="002861D3">
      <w:pPr>
        <w:pStyle w:val="Paragraphedeliste"/>
        <w:numPr>
          <w:ilvl w:val="0"/>
          <w:numId w:val="17"/>
        </w:numPr>
      </w:pPr>
      <w:r>
        <w:t>Une partie est remporté si l’on fait moins de temps que son adversaire en ayant bien évidement moins de pénalités.</w:t>
      </w:r>
    </w:p>
    <w:p w14:paraId="420B553F" w14:textId="775BB01F" w:rsidR="002861D3" w:rsidRDefault="002861D3" w:rsidP="002861D3"/>
    <w:p w14:paraId="13809F35" w14:textId="77777777" w:rsidR="00B23BC0" w:rsidRDefault="00B23BC0" w:rsidP="002861D3"/>
    <w:p w14:paraId="6E30CFFB" w14:textId="06ED376D" w:rsidR="00A507EB" w:rsidRDefault="00B23BC0" w:rsidP="002861D3">
      <w:r w:rsidRPr="002861D3">
        <mc:AlternateContent>
          <mc:Choice Requires="wpg">
            <w:drawing>
              <wp:anchor distT="0" distB="0" distL="114300" distR="114300" simplePos="0" relativeHeight="251663360" behindDoc="0" locked="0" layoutInCell="1" allowOverlap="1" wp14:anchorId="00E9D181" wp14:editId="650126A1">
                <wp:simplePos x="0" y="0"/>
                <wp:positionH relativeFrom="margin">
                  <wp:align>right</wp:align>
                </wp:positionH>
                <wp:positionV relativeFrom="paragraph">
                  <wp:posOffset>781363</wp:posOffset>
                </wp:positionV>
                <wp:extent cx="981075" cy="173990"/>
                <wp:effectExtent l="0" t="0" r="9525" b="0"/>
                <wp:wrapNone/>
                <wp:docPr id="16" name="object 19"/>
                <wp:cNvGraphicFramePr/>
                <a:graphic xmlns:a="http://schemas.openxmlformats.org/drawingml/2006/main">
                  <a:graphicData uri="http://schemas.microsoft.com/office/word/2010/wordprocessingGroup">
                    <wpg:wgp>
                      <wpg:cNvGrpSpPr/>
                      <wpg:grpSpPr>
                        <a:xfrm>
                          <a:off x="0" y="0"/>
                          <a:ext cx="981075" cy="173990"/>
                          <a:chOff x="1051433" y="0"/>
                          <a:chExt cx="1353312" cy="259461"/>
                        </a:xfrm>
                      </wpg:grpSpPr>
                      <wps:wsp>
                        <wps:cNvPr id="17" name="object 20"/>
                        <wps:cNvSpPr/>
                        <wps:spPr>
                          <a:xfrm>
                            <a:off x="1059180" y="13462"/>
                            <a:ext cx="1183132" cy="245999"/>
                          </a:xfrm>
                          <a:prstGeom prst="rect">
                            <a:avLst/>
                          </a:prstGeom>
                          <a:blipFill>
                            <a:blip r:embed="rId16" cstate="print"/>
                            <a:stretch>
                              <a:fillRect/>
                            </a:stretch>
                          </a:blipFill>
                        </wps:spPr>
                        <wps:bodyPr wrap="square" lIns="0" tIns="0" rIns="0" bIns="0" rtlCol="0"/>
                      </wps:wsp>
                      <wps:wsp>
                        <wps:cNvPr id="18" name="object 21"/>
                        <wps:cNvSpPr/>
                        <wps:spPr>
                          <a:xfrm>
                            <a:off x="1051433" y="6096"/>
                            <a:ext cx="1170940" cy="233934"/>
                          </a:xfrm>
                          <a:prstGeom prst="rect">
                            <a:avLst/>
                          </a:prstGeom>
                          <a:blipFill>
                            <a:blip r:embed="rId17" cstate="print"/>
                            <a:stretch>
                              <a:fillRect/>
                            </a:stretch>
                          </a:blipFill>
                        </wps:spPr>
                        <wps:bodyPr wrap="square" lIns="0" tIns="0" rIns="0" bIns="0" rtlCol="0"/>
                      </wps:wsp>
                      <wps:wsp>
                        <wps:cNvPr id="19" name="object 22"/>
                        <wps:cNvSpPr/>
                        <wps:spPr>
                          <a:xfrm>
                            <a:off x="1051433" y="9271"/>
                            <a:ext cx="1170940" cy="227965"/>
                          </a:xfrm>
                          <a:custGeom>
                            <a:avLst/>
                            <a:gdLst/>
                            <a:ahLst/>
                            <a:cxnLst/>
                            <a:rect l="l" t="t" r="r" b="b"/>
                            <a:pathLst>
                              <a:path w="1170940" h="227965">
                                <a:moveTo>
                                  <a:pt x="49402" y="42925"/>
                                </a:moveTo>
                                <a:lnTo>
                                  <a:pt x="49402" y="183641"/>
                                </a:lnTo>
                                <a:lnTo>
                                  <a:pt x="68834" y="183641"/>
                                </a:lnTo>
                                <a:lnTo>
                                  <a:pt x="107981" y="174319"/>
                                </a:lnTo>
                                <a:lnTo>
                                  <a:pt x="132937" y="145113"/>
                                </a:lnTo>
                                <a:lnTo>
                                  <a:pt x="137795" y="112140"/>
                                </a:lnTo>
                                <a:lnTo>
                                  <a:pt x="137219" y="101306"/>
                                </a:lnTo>
                                <a:lnTo>
                                  <a:pt x="123205" y="64615"/>
                                </a:lnTo>
                                <a:lnTo>
                                  <a:pt x="84010" y="44513"/>
                                </a:lnTo>
                                <a:lnTo>
                                  <a:pt x="67437" y="42925"/>
                                </a:lnTo>
                                <a:lnTo>
                                  <a:pt x="49402" y="42925"/>
                                </a:lnTo>
                                <a:close/>
                              </a:path>
                              <a:path w="1170940" h="227965">
                                <a:moveTo>
                                  <a:pt x="1055116" y="0"/>
                                </a:moveTo>
                                <a:lnTo>
                                  <a:pt x="1103884" y="0"/>
                                </a:lnTo>
                                <a:lnTo>
                                  <a:pt x="1103884" y="178562"/>
                                </a:lnTo>
                                <a:lnTo>
                                  <a:pt x="1170940" y="178562"/>
                                </a:lnTo>
                                <a:lnTo>
                                  <a:pt x="1170940" y="227584"/>
                                </a:lnTo>
                                <a:lnTo>
                                  <a:pt x="1055116" y="227584"/>
                                </a:lnTo>
                                <a:lnTo>
                                  <a:pt x="1055116" y="0"/>
                                </a:lnTo>
                                <a:close/>
                              </a:path>
                              <a:path w="1170940" h="227965">
                                <a:moveTo>
                                  <a:pt x="958723" y="0"/>
                                </a:moveTo>
                                <a:lnTo>
                                  <a:pt x="1007745" y="0"/>
                                </a:lnTo>
                                <a:lnTo>
                                  <a:pt x="1007745" y="227584"/>
                                </a:lnTo>
                                <a:lnTo>
                                  <a:pt x="958723" y="227584"/>
                                </a:lnTo>
                                <a:lnTo>
                                  <a:pt x="958723" y="0"/>
                                </a:lnTo>
                                <a:close/>
                              </a:path>
                              <a:path w="1170940" h="227965">
                                <a:moveTo>
                                  <a:pt x="658495" y="0"/>
                                </a:moveTo>
                                <a:lnTo>
                                  <a:pt x="707517" y="0"/>
                                </a:lnTo>
                                <a:lnTo>
                                  <a:pt x="707517" y="227584"/>
                                </a:lnTo>
                                <a:lnTo>
                                  <a:pt x="658495" y="227584"/>
                                </a:lnTo>
                                <a:lnTo>
                                  <a:pt x="658495" y="0"/>
                                </a:lnTo>
                                <a:close/>
                              </a:path>
                              <a:path w="1170940" h="227965">
                                <a:moveTo>
                                  <a:pt x="490600" y="0"/>
                                </a:moveTo>
                                <a:lnTo>
                                  <a:pt x="618744" y="0"/>
                                </a:lnTo>
                                <a:lnTo>
                                  <a:pt x="618744" y="44069"/>
                                </a:lnTo>
                                <a:lnTo>
                                  <a:pt x="539242" y="44069"/>
                                </a:lnTo>
                                <a:lnTo>
                                  <a:pt x="539242" y="90424"/>
                                </a:lnTo>
                                <a:lnTo>
                                  <a:pt x="618744" y="90424"/>
                                </a:lnTo>
                                <a:lnTo>
                                  <a:pt x="618744" y="134874"/>
                                </a:lnTo>
                                <a:lnTo>
                                  <a:pt x="539623" y="134874"/>
                                </a:lnTo>
                                <a:lnTo>
                                  <a:pt x="539623" y="227584"/>
                                </a:lnTo>
                                <a:lnTo>
                                  <a:pt x="490600" y="227584"/>
                                </a:lnTo>
                                <a:lnTo>
                                  <a:pt x="490600" y="0"/>
                                </a:lnTo>
                                <a:close/>
                              </a:path>
                              <a:path w="1170940" h="227965">
                                <a:moveTo>
                                  <a:pt x="319913" y="0"/>
                                </a:moveTo>
                                <a:lnTo>
                                  <a:pt x="448056" y="0"/>
                                </a:lnTo>
                                <a:lnTo>
                                  <a:pt x="448056" y="44069"/>
                                </a:lnTo>
                                <a:lnTo>
                                  <a:pt x="368554" y="44069"/>
                                </a:lnTo>
                                <a:lnTo>
                                  <a:pt x="368554" y="90424"/>
                                </a:lnTo>
                                <a:lnTo>
                                  <a:pt x="448056" y="90424"/>
                                </a:lnTo>
                                <a:lnTo>
                                  <a:pt x="448056" y="134874"/>
                                </a:lnTo>
                                <a:lnTo>
                                  <a:pt x="368935" y="134874"/>
                                </a:lnTo>
                                <a:lnTo>
                                  <a:pt x="368935" y="227584"/>
                                </a:lnTo>
                                <a:lnTo>
                                  <a:pt x="319913" y="227584"/>
                                </a:lnTo>
                                <a:lnTo>
                                  <a:pt x="319913" y="0"/>
                                </a:lnTo>
                                <a:close/>
                              </a:path>
                              <a:path w="1170940" h="227965">
                                <a:moveTo>
                                  <a:pt x="224155" y="0"/>
                                </a:moveTo>
                                <a:lnTo>
                                  <a:pt x="273176" y="0"/>
                                </a:lnTo>
                                <a:lnTo>
                                  <a:pt x="273176" y="227584"/>
                                </a:lnTo>
                                <a:lnTo>
                                  <a:pt x="224155" y="227584"/>
                                </a:lnTo>
                                <a:lnTo>
                                  <a:pt x="224155" y="0"/>
                                </a:lnTo>
                                <a:close/>
                              </a:path>
                              <a:path w="1170940" h="227965">
                                <a:moveTo>
                                  <a:pt x="0" y="0"/>
                                </a:moveTo>
                                <a:lnTo>
                                  <a:pt x="77597" y="0"/>
                                </a:lnTo>
                                <a:lnTo>
                                  <a:pt x="101316" y="1954"/>
                                </a:lnTo>
                                <a:lnTo>
                                  <a:pt x="141372" y="17627"/>
                                </a:lnTo>
                                <a:lnTo>
                                  <a:pt x="170995" y="48323"/>
                                </a:lnTo>
                                <a:lnTo>
                                  <a:pt x="186183" y="89662"/>
                                </a:lnTo>
                                <a:lnTo>
                                  <a:pt x="188087" y="114046"/>
                                </a:lnTo>
                                <a:lnTo>
                                  <a:pt x="186134" y="138499"/>
                                </a:lnTo>
                                <a:lnTo>
                                  <a:pt x="170513" y="179786"/>
                                </a:lnTo>
                                <a:lnTo>
                                  <a:pt x="139862" y="210171"/>
                                </a:lnTo>
                                <a:lnTo>
                                  <a:pt x="98230" y="225653"/>
                                </a:lnTo>
                                <a:lnTo>
                                  <a:pt x="73533" y="227584"/>
                                </a:lnTo>
                                <a:lnTo>
                                  <a:pt x="0" y="227584"/>
                                </a:lnTo>
                                <a:lnTo>
                                  <a:pt x="0" y="0"/>
                                </a:lnTo>
                                <a:close/>
                              </a:path>
                            </a:pathLst>
                          </a:custGeom>
                          <a:ln w="12192">
                            <a:solidFill>
                              <a:srgbClr val="9ACD4B"/>
                            </a:solidFill>
                          </a:ln>
                        </wps:spPr>
                        <wps:bodyPr wrap="square" lIns="0" tIns="0" rIns="0" bIns="0" rtlCol="0"/>
                      </wps:wsp>
                      <wps:wsp>
                        <wps:cNvPr id="20" name="object 23"/>
                        <wps:cNvSpPr/>
                        <wps:spPr>
                          <a:xfrm>
                            <a:off x="1792478" y="0"/>
                            <a:ext cx="188975" cy="246126"/>
                          </a:xfrm>
                          <a:prstGeom prst="rect">
                            <a:avLst/>
                          </a:prstGeom>
                          <a:blipFill>
                            <a:blip r:embed="rId18" cstate="print"/>
                            <a:stretch>
                              <a:fillRect/>
                            </a:stretch>
                          </a:blipFill>
                        </wps:spPr>
                        <wps:bodyPr wrap="square" lIns="0" tIns="0" rIns="0" bIns="0" rtlCol="0"/>
                      </wps:wsp>
                      <wps:wsp>
                        <wps:cNvPr id="21" name="object 24"/>
                        <wps:cNvSpPr/>
                        <wps:spPr>
                          <a:xfrm>
                            <a:off x="2264410" y="16510"/>
                            <a:ext cx="140335" cy="240029"/>
                          </a:xfrm>
                          <a:custGeom>
                            <a:avLst/>
                            <a:gdLst/>
                            <a:ahLst/>
                            <a:cxnLst/>
                            <a:rect l="l" t="t" r="r" b="b"/>
                            <a:pathLst>
                              <a:path w="140334" h="240030">
                                <a:moveTo>
                                  <a:pt x="140335" y="2667"/>
                                </a:moveTo>
                                <a:lnTo>
                                  <a:pt x="137668" y="0"/>
                                </a:lnTo>
                                <a:lnTo>
                                  <a:pt x="2794" y="0"/>
                                </a:lnTo>
                                <a:lnTo>
                                  <a:pt x="0" y="2667"/>
                                </a:lnTo>
                                <a:lnTo>
                                  <a:pt x="0" y="237109"/>
                                </a:lnTo>
                                <a:lnTo>
                                  <a:pt x="2794" y="239776"/>
                                </a:lnTo>
                                <a:lnTo>
                                  <a:pt x="137668" y="239776"/>
                                </a:lnTo>
                                <a:lnTo>
                                  <a:pt x="140335" y="237109"/>
                                </a:lnTo>
                                <a:lnTo>
                                  <a:pt x="140335" y="227584"/>
                                </a:lnTo>
                                <a:lnTo>
                                  <a:pt x="140335" y="185293"/>
                                </a:lnTo>
                                <a:lnTo>
                                  <a:pt x="137668" y="182499"/>
                                </a:lnTo>
                                <a:lnTo>
                                  <a:pt x="61341" y="182499"/>
                                </a:lnTo>
                                <a:lnTo>
                                  <a:pt x="61341" y="147574"/>
                                </a:lnTo>
                                <a:lnTo>
                                  <a:pt x="137668" y="147574"/>
                                </a:lnTo>
                                <a:lnTo>
                                  <a:pt x="140335" y="144907"/>
                                </a:lnTo>
                                <a:lnTo>
                                  <a:pt x="140335" y="93726"/>
                                </a:lnTo>
                                <a:lnTo>
                                  <a:pt x="137668" y="91059"/>
                                </a:lnTo>
                                <a:lnTo>
                                  <a:pt x="61341" y="91059"/>
                                </a:lnTo>
                                <a:lnTo>
                                  <a:pt x="61341" y="57277"/>
                                </a:lnTo>
                                <a:lnTo>
                                  <a:pt x="137668" y="57277"/>
                                </a:lnTo>
                                <a:lnTo>
                                  <a:pt x="140335" y="54483"/>
                                </a:lnTo>
                                <a:lnTo>
                                  <a:pt x="140335" y="12192"/>
                                </a:lnTo>
                                <a:lnTo>
                                  <a:pt x="140335" y="2667"/>
                                </a:lnTo>
                                <a:close/>
                              </a:path>
                            </a:pathLst>
                          </a:custGeom>
                          <a:solidFill>
                            <a:srgbClr val="9ACD4B"/>
                          </a:solidFill>
                        </wps:spPr>
                        <wps:bodyPr wrap="square" lIns="0" tIns="0" rIns="0" bIns="0" rtlCol="0"/>
                      </wps:wsp>
                      <wps:wsp>
                        <wps:cNvPr id="23" name="object 25"/>
                        <wps:cNvSpPr/>
                        <wps:spPr>
                          <a:xfrm>
                            <a:off x="2256790" y="8763"/>
                            <a:ext cx="128142" cy="228600"/>
                          </a:xfrm>
                          <a:prstGeom prst="rect">
                            <a:avLst/>
                          </a:prstGeom>
                          <a:blipFill>
                            <a:blip r:embed="rId19" cstate="print"/>
                            <a:stretch>
                              <a:fillRect/>
                            </a:stretch>
                          </a:blipFill>
                        </wps:spPr>
                        <wps:bodyPr wrap="square" lIns="0" tIns="0" rIns="0" bIns="0" rtlCol="0"/>
                      </wps:wsp>
                      <wps:wsp>
                        <wps:cNvPr id="24" name="object 26"/>
                        <wps:cNvSpPr/>
                        <wps:spPr>
                          <a:xfrm>
                            <a:off x="2256790" y="9271"/>
                            <a:ext cx="128270" cy="227965"/>
                          </a:xfrm>
                          <a:custGeom>
                            <a:avLst/>
                            <a:gdLst/>
                            <a:ahLst/>
                            <a:cxnLst/>
                            <a:rect l="l" t="t" r="r" b="b"/>
                            <a:pathLst>
                              <a:path w="128270" h="227965">
                                <a:moveTo>
                                  <a:pt x="0" y="0"/>
                                </a:moveTo>
                                <a:lnTo>
                                  <a:pt x="128142" y="0"/>
                                </a:lnTo>
                                <a:lnTo>
                                  <a:pt x="128142" y="45085"/>
                                </a:lnTo>
                                <a:lnTo>
                                  <a:pt x="49022" y="45085"/>
                                </a:lnTo>
                                <a:lnTo>
                                  <a:pt x="49022" y="91059"/>
                                </a:lnTo>
                                <a:lnTo>
                                  <a:pt x="128142" y="91059"/>
                                </a:lnTo>
                                <a:lnTo>
                                  <a:pt x="128142" y="135382"/>
                                </a:lnTo>
                                <a:lnTo>
                                  <a:pt x="49022" y="135382"/>
                                </a:lnTo>
                                <a:lnTo>
                                  <a:pt x="49022" y="182499"/>
                                </a:lnTo>
                                <a:lnTo>
                                  <a:pt x="128142" y="182499"/>
                                </a:lnTo>
                                <a:lnTo>
                                  <a:pt x="128142" y="227584"/>
                                </a:lnTo>
                                <a:lnTo>
                                  <a:pt x="0" y="227584"/>
                                </a:lnTo>
                                <a:lnTo>
                                  <a:pt x="0" y="0"/>
                                </a:lnTo>
                                <a:close/>
                              </a:path>
                            </a:pathLst>
                          </a:custGeom>
                          <a:ln w="12191">
                            <a:solidFill>
                              <a:srgbClr val="9ACD4B"/>
                            </a:solidFill>
                          </a:ln>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w:pict>
              <v:group w14:anchorId="0735C0BB" id="object 19" o:spid="_x0000_s1026" style="position:absolute;margin-left:26.05pt;margin-top:61.5pt;width:77.25pt;height:13.7pt;z-index:251663360;mso-position-horizontal:right;mso-position-horizontal-relative:margin;mso-width-relative:margin;mso-height-relative:margin" coordorigin="10514" coordsize="13533,2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">
                <v:rect id="object 20" o:spid="_x0000_s1027" style="position:absolute;left:10591;top:134;width:11832;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" stroked="f">
                  <v:fill r:id="rId20" o:title="" recolor="t" rotate="t" type="frame"/>
                  <v:textbox inset="0,0,0,0"/>
                </v:rect>
                <v:rect id="object 21" o:spid="_x0000_s1028" style="position:absolute;left:10514;top:60;width:11709;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" stroked="f">
                  <v:fill r:id="rId21" o:title="" recolor="t" rotate="t" type="frame"/>
                  <v:textbox inset="0,0,0,0"/>
                </v:rect>
                <v:shape id="object 22" o:spid="_x0000_s1029" style="position:absolute;left:10514;top:92;width:11709;height:2280;visibility:visible;mso-wrap-style:square;v-text-anchor:top" coordsize="117094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" path="m49402,42925r,140716l68834,183641r39147,-9322l132937,145113r4858,-32973l137219,101306,123205,64615,84010,44513,67437,42925r-18035,xem1055116,r48768,l1103884,178562r67056,l1170940,227584r-115824,l1055116,xem958723,r49022,l1007745,227584r-49022,l958723,xem658495,r49022,l707517,227584r-49022,l658495,xem490600,l618744,r,44069l539242,44069r,46355l618744,90424r,44450l539623,134874r,92710l490600,227584,490600,xem319913,l448056,r,44069l368554,44069r,46355l448056,90424r,44450l368935,134874r,92710l319913,227584,319913,xem224155,r49021,l273176,227584r-49021,l224155,xem,l77597,r23719,1954l141372,17627r29623,30696l186183,89662r1904,24384l186134,138499r-15621,41287l139862,210171,98230,225653r-24697,1931l,227584,,xe" filled="f" strokecolor="#9acd4b" strokeweight=".96pt">
                  <v:path arrowok="t"/>
                </v:shape>
                <v:rect id="object 23" o:spid="_x0000_s1030" style="position:absolute;left:17924;width:1890;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" stroked="f">
                  <v:fill r:id="rId22" o:title="" recolor="t" rotate="t" type="frame"/>
                  <v:textbox inset="0,0,0,0"/>
                </v:rect>
                <v:shape id="object 24" o:spid="_x0000_s1031" style="position:absolute;left:22644;top:165;width:1403;height:2400;visibility:visible;mso-wrap-style:square;v-text-anchor:top" coordsize="140334,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" path="m140335,2667l137668,,2794,,,2667,,237109r2794,2667l137668,239776r2667,-2667l140335,227584r,-42291l137668,182499r-76327,l61341,147574r76327,l140335,144907r,-51181l137668,91059r-76327,l61341,57277r76327,l140335,54483r,-42291l140335,2667xe" fillcolor="#9acd4b" stroked="f">
                  <v:path arrowok="t"/>
                </v:shape>
                <v:rect id="object 25" o:spid="_x0000_s1032" style="position:absolute;left:22567;top:87;width:128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" stroked="f">
                  <v:fill r:id="rId23" o:title="" recolor="t" rotate="t" type="frame"/>
                  <v:textbox inset="0,0,0,0"/>
                </v:rect>
                <v:shape id="object 26" o:spid="_x0000_s1033" style="position:absolute;left:22567;top:92;width:1283;height:2280;visibility:visible;mso-wrap-style:square;v-text-anchor:top" coordsize="128270,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" path="m,l128142,r,45085l49022,45085r,45974l128142,91059r,44323l49022,135382r,47117l128142,182499r,45085l,227584,,xe" filled="f" strokecolor="#9acd4b" strokeweight=".33864mm">
                  <v:path arrowok="t"/>
                </v:shape>
                <w10:wrap anchorx="margin"/>
              </v:group>
            </w:pict>
          </mc:Fallback>
        </mc:AlternateContent>
      </w:r>
      <w:r w:rsidRPr="002861D3">
        <mc:AlternateContent>
          <mc:Choice Requires="wpg">
            <w:drawing>
              <wp:anchor distT="0" distB="0" distL="114300" distR="114300" simplePos="0" relativeHeight="251662336" behindDoc="0" locked="0" layoutInCell="1" allowOverlap="1" wp14:anchorId="1A10CD69" wp14:editId="6F6E8865">
                <wp:simplePos x="0" y="0"/>
                <wp:positionH relativeFrom="column">
                  <wp:posOffset>3524329</wp:posOffset>
                </wp:positionH>
                <wp:positionV relativeFrom="paragraph">
                  <wp:posOffset>774861</wp:posOffset>
                </wp:positionV>
                <wp:extent cx="675640" cy="172720"/>
                <wp:effectExtent l="0" t="0" r="10160" b="0"/>
                <wp:wrapNone/>
                <wp:docPr id="8" name="object 12"/>
                <wp:cNvGraphicFramePr/>
                <a:graphic xmlns:a="http://schemas.openxmlformats.org/drawingml/2006/main">
                  <a:graphicData uri="http://schemas.microsoft.com/office/word/2010/wordprocessingGroup">
                    <wpg:wgp>
                      <wpg:cNvGrpSpPr/>
                      <wpg:grpSpPr>
                        <a:xfrm>
                          <a:off x="0" y="0"/>
                          <a:ext cx="675640" cy="172720"/>
                          <a:chOff x="6096" y="762"/>
                          <a:chExt cx="929639" cy="258445"/>
                        </a:xfrm>
                      </wpg:grpSpPr>
                      <wps:wsp>
                        <wps:cNvPr id="9" name="object 13"/>
                        <wps:cNvSpPr/>
                        <wps:spPr>
                          <a:xfrm>
                            <a:off x="13589" y="14097"/>
                            <a:ext cx="922146" cy="245110"/>
                          </a:xfrm>
                          <a:prstGeom prst="rect">
                            <a:avLst/>
                          </a:prstGeom>
                          <a:blipFill>
                            <a:blip r:embed="rId24" cstate="print"/>
                            <a:stretch>
                              <a:fillRect/>
                            </a:stretch>
                          </a:blipFill>
                        </wps:spPr>
                        <wps:bodyPr wrap="square" lIns="0" tIns="0" rIns="0" bIns="0" rtlCol="0"/>
                      </wps:wsp>
                      <wps:wsp>
                        <wps:cNvPr id="10" name="object 14"/>
                        <wps:cNvSpPr/>
                        <wps:spPr>
                          <a:xfrm>
                            <a:off x="6096" y="6858"/>
                            <a:ext cx="909701" cy="232790"/>
                          </a:xfrm>
                          <a:prstGeom prst="rect">
                            <a:avLst/>
                          </a:prstGeom>
                          <a:blipFill>
                            <a:blip r:embed="rId25" cstate="print"/>
                            <a:stretch>
                              <a:fillRect/>
                            </a:stretch>
                          </a:blipFill>
                        </wps:spPr>
                        <wps:bodyPr wrap="square" lIns="0" tIns="0" rIns="0" bIns="0" rtlCol="0"/>
                      </wps:wsp>
                      <wps:wsp>
                        <wps:cNvPr id="11" name="object 15"/>
                        <wps:cNvSpPr/>
                        <wps:spPr>
                          <a:xfrm>
                            <a:off x="610108" y="52197"/>
                            <a:ext cx="88900" cy="140970"/>
                          </a:xfrm>
                          <a:custGeom>
                            <a:avLst/>
                            <a:gdLst/>
                            <a:ahLst/>
                            <a:cxnLst/>
                            <a:rect l="l" t="t" r="r" b="b"/>
                            <a:pathLst>
                              <a:path w="88900" h="140969">
                                <a:moveTo>
                                  <a:pt x="0" y="0"/>
                                </a:moveTo>
                                <a:lnTo>
                                  <a:pt x="0" y="140715"/>
                                </a:lnTo>
                                <a:lnTo>
                                  <a:pt x="19431" y="140715"/>
                                </a:lnTo>
                                <a:lnTo>
                                  <a:pt x="58578" y="131393"/>
                                </a:lnTo>
                                <a:lnTo>
                                  <a:pt x="83534" y="102187"/>
                                </a:lnTo>
                                <a:lnTo>
                                  <a:pt x="88392" y="69214"/>
                                </a:lnTo>
                                <a:lnTo>
                                  <a:pt x="87816" y="58380"/>
                                </a:lnTo>
                                <a:lnTo>
                                  <a:pt x="73802" y="21689"/>
                                </a:lnTo>
                                <a:lnTo>
                                  <a:pt x="34607" y="1587"/>
                                </a:lnTo>
                                <a:lnTo>
                                  <a:pt x="18034" y="0"/>
                                </a:lnTo>
                                <a:lnTo>
                                  <a:pt x="0" y="0"/>
                                </a:lnTo>
                                <a:close/>
                              </a:path>
                            </a:pathLst>
                          </a:custGeom>
                          <a:ln w="12192">
                            <a:solidFill>
                              <a:srgbClr val="9ACD4B"/>
                            </a:solidFill>
                          </a:ln>
                        </wps:spPr>
                        <wps:bodyPr wrap="square" lIns="0" tIns="0" rIns="0" bIns="0" rtlCol="0"/>
                      </wps:wsp>
                      <wps:wsp>
                        <wps:cNvPr id="12" name="object 16"/>
                        <wps:cNvSpPr/>
                        <wps:spPr>
                          <a:xfrm>
                            <a:off x="337185" y="46101"/>
                            <a:ext cx="138938" cy="154559"/>
                          </a:xfrm>
                          <a:prstGeom prst="rect">
                            <a:avLst/>
                          </a:prstGeom>
                          <a:blipFill>
                            <a:blip r:embed="rId26" cstate="print"/>
                            <a:stretch>
                              <a:fillRect/>
                            </a:stretch>
                          </a:blipFill>
                        </wps:spPr>
                        <wps:bodyPr wrap="square" lIns="0" tIns="0" rIns="0" bIns="0" rtlCol="0"/>
                      </wps:wsp>
                      <wps:wsp>
                        <wps:cNvPr id="13" name="object 17"/>
                        <wps:cNvSpPr/>
                        <wps:spPr>
                          <a:xfrm>
                            <a:off x="6096" y="9271"/>
                            <a:ext cx="909955" cy="227965"/>
                          </a:xfrm>
                          <a:custGeom>
                            <a:avLst/>
                            <a:gdLst/>
                            <a:ahLst/>
                            <a:cxnLst/>
                            <a:rect l="l" t="t" r="r" b="b"/>
                            <a:pathLst>
                              <a:path w="909954" h="227965">
                                <a:moveTo>
                                  <a:pt x="781557" y="0"/>
                                </a:moveTo>
                                <a:lnTo>
                                  <a:pt x="909701" y="0"/>
                                </a:lnTo>
                                <a:lnTo>
                                  <a:pt x="909701" y="45085"/>
                                </a:lnTo>
                                <a:lnTo>
                                  <a:pt x="830579" y="45085"/>
                                </a:lnTo>
                                <a:lnTo>
                                  <a:pt x="830579" y="91059"/>
                                </a:lnTo>
                                <a:lnTo>
                                  <a:pt x="909701" y="91059"/>
                                </a:lnTo>
                                <a:lnTo>
                                  <a:pt x="909701" y="135382"/>
                                </a:lnTo>
                                <a:lnTo>
                                  <a:pt x="830579" y="135382"/>
                                </a:lnTo>
                                <a:lnTo>
                                  <a:pt x="830579" y="182499"/>
                                </a:lnTo>
                                <a:lnTo>
                                  <a:pt x="909701" y="182499"/>
                                </a:lnTo>
                                <a:lnTo>
                                  <a:pt x="909701" y="227584"/>
                                </a:lnTo>
                                <a:lnTo>
                                  <a:pt x="781557" y="227584"/>
                                </a:lnTo>
                                <a:lnTo>
                                  <a:pt x="781557" y="0"/>
                                </a:lnTo>
                                <a:close/>
                              </a:path>
                              <a:path w="909954" h="227965">
                                <a:moveTo>
                                  <a:pt x="554608" y="0"/>
                                </a:moveTo>
                                <a:lnTo>
                                  <a:pt x="632205" y="0"/>
                                </a:lnTo>
                                <a:lnTo>
                                  <a:pt x="655925" y="1954"/>
                                </a:lnTo>
                                <a:lnTo>
                                  <a:pt x="695981" y="17627"/>
                                </a:lnTo>
                                <a:lnTo>
                                  <a:pt x="725604" y="48323"/>
                                </a:lnTo>
                                <a:lnTo>
                                  <a:pt x="740792" y="89662"/>
                                </a:lnTo>
                                <a:lnTo>
                                  <a:pt x="742696" y="114046"/>
                                </a:lnTo>
                                <a:lnTo>
                                  <a:pt x="740743" y="138499"/>
                                </a:lnTo>
                                <a:lnTo>
                                  <a:pt x="725122" y="179786"/>
                                </a:lnTo>
                                <a:lnTo>
                                  <a:pt x="694471" y="210171"/>
                                </a:lnTo>
                                <a:lnTo>
                                  <a:pt x="652839" y="225653"/>
                                </a:lnTo>
                                <a:lnTo>
                                  <a:pt x="628142" y="227584"/>
                                </a:lnTo>
                                <a:lnTo>
                                  <a:pt x="554608" y="227584"/>
                                </a:lnTo>
                                <a:lnTo>
                                  <a:pt x="554608" y="0"/>
                                </a:lnTo>
                                <a:close/>
                              </a:path>
                              <a:path w="909954" h="227965">
                                <a:moveTo>
                                  <a:pt x="27939" y="0"/>
                                </a:moveTo>
                                <a:lnTo>
                                  <a:pt x="86232" y="0"/>
                                </a:lnTo>
                                <a:lnTo>
                                  <a:pt x="128904" y="136398"/>
                                </a:lnTo>
                                <a:lnTo>
                                  <a:pt x="171576" y="0"/>
                                </a:lnTo>
                                <a:lnTo>
                                  <a:pt x="227710" y="0"/>
                                </a:lnTo>
                                <a:lnTo>
                                  <a:pt x="257048" y="227584"/>
                                </a:lnTo>
                                <a:lnTo>
                                  <a:pt x="210311" y="227584"/>
                                </a:lnTo>
                                <a:lnTo>
                                  <a:pt x="190246" y="67437"/>
                                </a:lnTo>
                                <a:lnTo>
                                  <a:pt x="140080" y="227584"/>
                                </a:lnTo>
                                <a:lnTo>
                                  <a:pt x="117855" y="227584"/>
                                </a:lnTo>
                                <a:lnTo>
                                  <a:pt x="66421" y="66039"/>
                                </a:lnTo>
                                <a:lnTo>
                                  <a:pt x="47498" y="227584"/>
                                </a:lnTo>
                                <a:lnTo>
                                  <a:pt x="0" y="227584"/>
                                </a:lnTo>
                                <a:lnTo>
                                  <a:pt x="27939" y="0"/>
                                </a:lnTo>
                                <a:close/>
                              </a:path>
                            </a:pathLst>
                          </a:custGeom>
                          <a:ln w="12192">
                            <a:solidFill>
                              <a:srgbClr val="9ACD4B"/>
                            </a:solidFill>
                          </a:ln>
                        </wps:spPr>
                        <wps:bodyPr wrap="square" lIns="0" tIns="0" rIns="0" bIns="0" rtlCol="0"/>
                      </wps:wsp>
                      <wps:wsp>
                        <wps:cNvPr id="14" name="object 18"/>
                        <wps:cNvSpPr/>
                        <wps:spPr>
                          <a:xfrm>
                            <a:off x="286004" y="762"/>
                            <a:ext cx="241681" cy="244983"/>
                          </a:xfrm>
                          <a:prstGeom prst="rect">
                            <a:avLst/>
                          </a:prstGeom>
                          <a:blipFill>
                            <a:blip r:embed="rId27" cstate="print"/>
                            <a:stretch>
                              <a:fillRect/>
                            </a:stretch>
                          </a:blipFill>
                        </wps:spPr>
                        <wps:bodyPr wrap="square" lIns="0" tIns="0" rIns="0" bIns="0" rtlCol="0"/>
                      </wps:wsp>
                    </wpg:wgp>
                  </a:graphicData>
                </a:graphic>
                <wp14:sizeRelH relativeFrom="margin">
                  <wp14:pctWidth>0</wp14:pctWidth>
                </wp14:sizeRelH>
                <wp14:sizeRelV relativeFrom="margin">
                  <wp14:pctHeight>0</wp14:pctHeight>
                </wp14:sizeRelV>
              </wp:anchor>
            </w:drawing>
          </mc:Choice>
          <mc:Fallback>
            <w:pict>
              <v:group w14:anchorId="44CEFB5A" id="object 12" o:spid="_x0000_s1026" style="position:absolute;margin-left:277.5pt;margin-top:61pt;width:53.2pt;height:13.6pt;z-index:251662336;mso-width-relative:margin;mso-height-relative:margin" coordorigin="60,7" coordsize="9296,2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">
                <v:rect id="object 13" o:spid="_x0000_s1027" style="position:absolute;left:135;top:140;width:9222;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" stroked="f">
                  <v:fill r:id="rId28" o:title="" recolor="t" rotate="t" type="frame"/>
                  <v:textbox inset="0,0,0,0"/>
                </v:rect>
                <v:rect id="object 14" o:spid="_x0000_s1028" style="position:absolute;left:60;top:68;width:9097;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" stroked="f">
                  <v:fill r:id="rId29" o:title="" recolor="t" rotate="t" type="frame"/>
                  <v:textbox inset="0,0,0,0"/>
                </v:rect>
                <v:shape id="object 15" o:spid="_x0000_s1029" style="position:absolute;left:6101;top:521;width:889;height:1410;visibility:visible;mso-wrap-style:square;v-text-anchor:top" coordsize="88900,140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" path="m,l,140715r19431,l58578,131393,83534,102187,88392,69214,87816,58380,73802,21689,34607,1587,18034,,,xe" filled="f" strokecolor="#9acd4b" strokeweight=".96pt">
                  <v:path arrowok="t"/>
                </v:shape>
                <v:rect id="object 16" o:spid="_x0000_s1030" style="position:absolute;left:3371;top:461;width:1390;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" stroked="f">
                  <v:fill r:id="rId30" o:title="" recolor="t" rotate="t" type="frame"/>
                  <v:textbox inset="0,0,0,0"/>
                </v:rect>
                <v:shape id="object 17" o:spid="_x0000_s1031" style="position:absolute;left:60;top:92;width:9100;height:2280;visibility:visible;mso-wrap-style:square;v-text-anchor:top" coordsize="909954,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" path="m781557,l909701,r,45085l830579,45085r,45974l909701,91059r,44323l830579,135382r,47117l909701,182499r,45085l781557,227584,781557,xem554608,r77597,l655925,1954r40056,15673l725604,48323r15188,41339l742696,114046r-1953,24453l725122,179786r-30651,30385l652839,225653r-24697,1931l554608,227584,554608,xem27939,l86232,r42672,136398l171576,r56134,l257048,227584r-46737,l190246,67437,140080,227584r-22225,l66421,66039,47498,227584,,227584,27939,xe" filled="f" strokecolor="#9acd4b" strokeweight=".96pt">
                  <v:path arrowok="t"/>
                </v:shape>
                <v:rect id="object 18" o:spid="_x0000_s1032" style="position:absolute;left:2860;top:7;width:241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" stroked="f">
                  <v:fill r:id="rId31" o:title="" recolor="t" rotate="t" type="frame"/>
                  <v:textbox inset="0,0,0,0"/>
                </v:rect>
              </v:group>
            </w:pict>
          </mc:Fallback>
        </mc:AlternateContent>
      </w:r>
      <w:r w:rsidR="00A507EB">
        <w:rPr>
          <w:noProof/>
        </w:rPr>
        <w:drawing>
          <wp:inline distT="0" distB="0" distL="0" distR="0" wp14:anchorId="3053F88B" wp14:editId="254473F6">
            <wp:extent cx="1587260" cy="158726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7260" cy="1587260"/>
                    </a:xfrm>
                    <a:prstGeom prst="rect">
                      <a:avLst/>
                    </a:prstGeom>
                    <a:ln>
                      <a:noFill/>
                    </a:ln>
                    <a:effectLst>
                      <a:softEdge rad="112500"/>
                    </a:effectLst>
                  </pic:spPr>
                </pic:pic>
              </a:graphicData>
            </a:graphic>
          </wp:inline>
        </w:drawing>
      </w:r>
    </w:p>
    <w:p w14:paraId="2F624D63" w14:textId="77777777" w:rsidR="00A507EB" w:rsidRDefault="00A507EB" w:rsidP="002861D3"/>
    <w:p w14:paraId="6A7B5DD0" w14:textId="1916D63E" w:rsidR="002861D3" w:rsidRDefault="002861D3" w:rsidP="002861D3">
      <w:r>
        <w:t xml:space="preserve">Bien sûr pour le mode difficile qui dit mode difficile dit questions plus dures mais aussi on dispose de plusieurs vie </w:t>
      </w:r>
      <w:r w:rsidR="00ED639C">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t>, en cas de plusieurs erreurs à la suite on risque de recommencer à 0 en ayant réinitialisées les portes aléatoires ce qui rend la partie extrêmement difficile voire même impossible.</w:t>
      </w:r>
    </w:p>
    <w:p w14:paraId="5ED747A1" w14:textId="73899CC2" w:rsidR="00A507EB" w:rsidRDefault="00A507EB" w:rsidP="002861D3"/>
    <w:p w14:paraId="5DE47EB9" w14:textId="73A7593F" w:rsidR="00A507EB" w:rsidRDefault="00A507EB" w:rsidP="002861D3"/>
    <w:p w14:paraId="480532D9" w14:textId="7833E133" w:rsidR="002861D3" w:rsidRDefault="002861D3" w:rsidP="002861D3">
      <w:r>
        <w:tab/>
      </w:r>
      <w:r w:rsidR="00E14202">
        <w:rPr>
          <w:noProof/>
        </w:rPr>
        <w:drawing>
          <wp:inline distT="0" distB="0" distL="0" distR="0" wp14:anchorId="1D9060E4" wp14:editId="784FF803">
            <wp:extent cx="4705350" cy="4705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4705350"/>
                    </a:xfrm>
                    <a:prstGeom prst="rect">
                      <a:avLst/>
                    </a:prstGeom>
                    <a:noFill/>
                    <a:ln>
                      <a:noFill/>
                    </a:ln>
                  </pic:spPr>
                </pic:pic>
              </a:graphicData>
            </a:graphic>
          </wp:inline>
        </w:drawing>
      </w:r>
    </w:p>
    <w:p w14:paraId="2565B869" w14:textId="60DB6220" w:rsidR="00B23BC0" w:rsidRDefault="006D716E" w:rsidP="00B23BC0">
      <w:pPr>
        <w:pStyle w:val="Titre2"/>
      </w:pPr>
      <w:bookmarkStart w:id="3" w:name="_Toc58415256"/>
      <w:r>
        <w:lastRenderedPageBreak/>
        <w:t>S</w:t>
      </w:r>
      <w:r w:rsidR="00B23BC0">
        <w:t>tructures de donn</w:t>
      </w:r>
      <w:r w:rsidR="00BD2CB8">
        <w:t>é</w:t>
      </w:r>
      <w:r w:rsidR="00B23BC0">
        <w:t>es</w:t>
      </w:r>
      <w:bookmarkEnd w:id="3"/>
    </w:p>
    <w:p w14:paraId="71EB7B22" w14:textId="77777777" w:rsidR="00E91EF4" w:rsidRDefault="00B23BC0" w:rsidP="00B23BC0">
      <w:r>
        <w:t xml:space="preserve">Pour ce jeu nous avons utilisés qu’une seule structure qui nous </w:t>
      </w:r>
      <w:r w:rsidR="00E91EF4">
        <w:t>convient amplement.</w:t>
      </w:r>
    </w:p>
    <w:p w14:paraId="2566F8D1" w14:textId="77777777" w:rsidR="00E91EF4" w:rsidRDefault="00E91EF4" w:rsidP="00E91EF4">
      <w:pPr>
        <w:pStyle w:val="Paragraphedeliste"/>
        <w:numPr>
          <w:ilvl w:val="0"/>
          <w:numId w:val="18"/>
        </w:numPr>
      </w:pPr>
      <w:r>
        <w:t>Notre structure Joueur va comprendre :</w:t>
      </w:r>
    </w:p>
    <w:p w14:paraId="44D7B59F" w14:textId="241A1746" w:rsidR="00E91EF4" w:rsidRDefault="00E91EF4" w:rsidP="00E91EF4">
      <w:pPr>
        <w:pStyle w:val="Paragraphedeliste"/>
        <w:numPr>
          <w:ilvl w:val="1"/>
          <w:numId w:val="18"/>
        </w:numPr>
      </w:pPr>
      <w:r>
        <w:t>Le nom du joueur avec lequel on va pouvoir identifier quelle personne est en train de jouer mais aussi pour pouvoir sauvegarder son temps de jeu.</w:t>
      </w:r>
    </w:p>
    <w:p w14:paraId="475C48CB" w14:textId="2B3F3A20" w:rsidR="00B23BC0" w:rsidRDefault="00E91EF4" w:rsidP="00E91EF4">
      <w:pPr>
        <w:pStyle w:val="Paragraphedeliste"/>
        <w:numPr>
          <w:ilvl w:val="1"/>
          <w:numId w:val="18"/>
        </w:numPr>
      </w:pPr>
      <w:r>
        <w:t xml:space="preserve"> Le temps de la partie avec lequel on va pouvoir comparer les scores des joueurs pour pouvoir définir un gagnant mais aussi un score à battre.</w:t>
      </w:r>
    </w:p>
    <w:p w14:paraId="33A59C1E" w14:textId="1F647B23" w:rsidR="00E91EF4" w:rsidRDefault="00E91EF4" w:rsidP="00E91EF4">
      <w:pPr>
        <w:pStyle w:val="Paragraphedeliste"/>
        <w:numPr>
          <w:ilvl w:val="1"/>
          <w:numId w:val="18"/>
        </w:numPr>
      </w:pPr>
      <w:r>
        <w:t xml:space="preserve">Les pénalités qu’il a eu durant la partie, ici en seconde suivant le nombre d’erreurs qu’il a fait (qui contient aussi les vie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5"/>
          </mc:Choice>
          <mc:Fallback>
            <w:t>♥</w:t>
          </mc:Fallback>
        </mc:AlternateContent>
      </w:r>
      <w:r>
        <w:t xml:space="preserve"> du joueur) </w:t>
      </w:r>
    </w:p>
    <w:p w14:paraId="6CD49FEA" w14:textId="5CCBF6C1" w:rsidR="00E91EF4" w:rsidRDefault="00E91EF4" w:rsidP="00E91EF4">
      <w:r>
        <w:t>Avec cette structure on va pouvoir initialiser les joueurs, afficher les joueurs et pouvoir choisir lequel.</w:t>
      </w:r>
    </w:p>
    <w:p w14:paraId="17C62AD9" w14:textId="28668D6B" w:rsidR="00734B74" w:rsidRDefault="00734B74" w:rsidP="00E91EF4"/>
    <w:p w14:paraId="014BF966" w14:textId="34EF583E" w:rsidR="00734B74" w:rsidRDefault="006D716E" w:rsidP="00734B74">
      <w:pPr>
        <w:pStyle w:val="Titre2"/>
        <w:rPr>
          <w:rFonts w:ascii="Segoe UI Symbol" w:hAnsi="Segoe UI Symbol"/>
        </w:rPr>
      </w:pPr>
      <w:bookmarkStart w:id="4" w:name="_Toc58415257"/>
      <w:r>
        <w:t>F</w:t>
      </w:r>
      <w:r w:rsidR="00BD2CB8">
        <w:t>onctionnalités developpées</w:t>
      </w:r>
      <w:bookmarkEnd w:id="4"/>
    </w:p>
    <w:p w14:paraId="4A6F653B" w14:textId="532EB08D" w:rsidR="00734B74" w:rsidRDefault="00734B74" w:rsidP="00734B74">
      <w:r>
        <w:t xml:space="preserve">Pour l’interface qu’on a pu faire, on a utilisé la SDL et ces librairies pour pouvoir faire </w:t>
      </w:r>
      <w:proofErr w:type="gramStart"/>
      <w:r>
        <w:t>une</w:t>
      </w:r>
      <w:proofErr w:type="gramEnd"/>
      <w:r>
        <w:t xml:space="preserve"> fenêtre uniquement (manque de temps et pas de cours sur la SDL).</w:t>
      </w:r>
    </w:p>
    <w:p w14:paraId="487BB22B" w14:textId="49A45CDB" w:rsidR="00734B74" w:rsidRDefault="00734B74" w:rsidP="00734B74">
      <w:r>
        <w:t>Mais notre projet final aurait ressemblé à ça.</w:t>
      </w:r>
    </w:p>
    <w:p w14:paraId="21076E60" w14:textId="77777777" w:rsidR="00734B74" w:rsidRDefault="00734B74" w:rsidP="00734B74"/>
    <w:p w14:paraId="7AA103EF" w14:textId="04B17857" w:rsidR="00734B74" w:rsidRDefault="00734B74" w:rsidP="00734B74">
      <w:r w:rsidRPr="00734B74">
        <w:drawing>
          <wp:anchor distT="0" distB="0" distL="114300" distR="114300" simplePos="0" relativeHeight="251674624" behindDoc="0" locked="0" layoutInCell="1" allowOverlap="1" wp14:anchorId="276245BA" wp14:editId="0019A9CF">
            <wp:simplePos x="0" y="0"/>
            <wp:positionH relativeFrom="column">
              <wp:posOffset>0</wp:posOffset>
            </wp:positionH>
            <wp:positionV relativeFrom="paragraph">
              <wp:posOffset>-635</wp:posOffset>
            </wp:positionV>
            <wp:extent cx="4687855" cy="2941719"/>
            <wp:effectExtent l="0" t="0" r="0" b="0"/>
            <wp:wrapNone/>
            <wp:docPr id="47" name="Image 29">
              <a:extLst xmlns:a="http://schemas.openxmlformats.org/drawingml/2006/main">
                <a:ext uri="{FF2B5EF4-FFF2-40B4-BE49-F238E27FC236}">
                  <a16:creationId xmlns:a16="http://schemas.microsoft.com/office/drawing/2014/main" id="{C788D6F6-E79B-4B9F-B3B8-BD8FD83A95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29">
                      <a:extLst>
                        <a:ext uri="{FF2B5EF4-FFF2-40B4-BE49-F238E27FC236}">
                          <a16:creationId xmlns:a16="http://schemas.microsoft.com/office/drawing/2014/main" id="{C788D6F6-E79B-4B9F-B3B8-BD8FD83A95E3}"/>
                        </a:ext>
                      </a:extLst>
                    </pic:cNvPr>
                    <pic:cNvPicPr>
                      <a:picLocks noChangeAspect="1"/>
                    </pic:cNvPicPr>
                  </pic:nvPicPr>
                  <pic:blipFill>
                    <a:blip r:embed="rId34"/>
                    <a:stretch>
                      <a:fillRect/>
                    </a:stretch>
                  </pic:blipFill>
                  <pic:spPr>
                    <a:xfrm>
                      <a:off x="0" y="0"/>
                      <a:ext cx="4687855" cy="2941719"/>
                    </a:xfrm>
                    <a:prstGeom prst="rect">
                      <a:avLst/>
                    </a:prstGeom>
                  </pic:spPr>
                </pic:pic>
              </a:graphicData>
            </a:graphic>
          </wp:anchor>
        </w:drawing>
      </w:r>
      <w:r w:rsidRPr="00734B74">
        <w:drawing>
          <wp:anchor distT="0" distB="0" distL="114300" distR="114300" simplePos="0" relativeHeight="251675648" behindDoc="0" locked="0" layoutInCell="1" allowOverlap="1" wp14:anchorId="73942C19" wp14:editId="166C9EA1">
            <wp:simplePos x="0" y="0"/>
            <wp:positionH relativeFrom="column">
              <wp:posOffset>0</wp:posOffset>
            </wp:positionH>
            <wp:positionV relativeFrom="paragraph">
              <wp:posOffset>234950</wp:posOffset>
            </wp:positionV>
            <wp:extent cx="1857216" cy="2700821"/>
            <wp:effectExtent l="0" t="0" r="0" b="4445"/>
            <wp:wrapNone/>
            <wp:docPr id="48" name="Image 33" descr="Une image contenant texte&#10;&#10;Description générée automatiquement">
              <a:extLst xmlns:a="http://schemas.openxmlformats.org/drawingml/2006/main">
                <a:ext uri="{FF2B5EF4-FFF2-40B4-BE49-F238E27FC236}">
                  <a16:creationId xmlns:a16="http://schemas.microsoft.com/office/drawing/2014/main" id="{ADA90F96-5881-4D9F-A139-5CD8EB1298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3" descr="Une image contenant texte&#10;&#10;Description générée automatiquement">
                      <a:extLst>
                        <a:ext uri="{FF2B5EF4-FFF2-40B4-BE49-F238E27FC236}">
                          <a16:creationId xmlns:a16="http://schemas.microsoft.com/office/drawing/2014/main" id="{ADA90F96-5881-4D9F-A139-5CD8EB1298A2}"/>
                        </a:ext>
                      </a:extLst>
                    </pic:cNvPr>
                    <pic:cNvPicPr>
                      <a:picLocks noChangeAspect="1"/>
                    </pic:cNvPicPr>
                  </pic:nvPicPr>
                  <pic:blipFill rotWithShape="1">
                    <a:blip r:embed="rId35">
                      <a:extLst>
                        <a:ext uri="{28A0092B-C50C-407E-A947-70E740481C1C}">
                          <a14:useLocalDpi xmlns:a14="http://schemas.microsoft.com/office/drawing/2010/main" val="0"/>
                        </a:ext>
                      </a:extLst>
                    </a:blip>
                    <a:srcRect b="7184"/>
                    <a:stretch/>
                  </pic:blipFill>
                  <pic:spPr>
                    <a:xfrm>
                      <a:off x="0" y="0"/>
                      <a:ext cx="1857216" cy="2700821"/>
                    </a:xfrm>
                    <a:prstGeom prst="rect">
                      <a:avLst/>
                    </a:prstGeom>
                  </pic:spPr>
                </pic:pic>
              </a:graphicData>
            </a:graphic>
          </wp:anchor>
        </w:drawing>
      </w:r>
      <w:r w:rsidRPr="00734B74">
        <w:drawing>
          <wp:anchor distT="0" distB="0" distL="114300" distR="114300" simplePos="0" relativeHeight="251676672" behindDoc="0" locked="0" layoutInCell="1" allowOverlap="1" wp14:anchorId="600E4068" wp14:editId="1DC9BF48">
            <wp:simplePos x="0" y="0"/>
            <wp:positionH relativeFrom="column">
              <wp:posOffset>1856740</wp:posOffset>
            </wp:positionH>
            <wp:positionV relativeFrom="paragraph">
              <wp:posOffset>234950</wp:posOffset>
            </wp:positionV>
            <wp:extent cx="2830639" cy="2700821"/>
            <wp:effectExtent l="0" t="0" r="8255" b="4445"/>
            <wp:wrapNone/>
            <wp:docPr id="49" name="Image 35">
              <a:extLst xmlns:a="http://schemas.openxmlformats.org/drawingml/2006/main">
                <a:ext uri="{FF2B5EF4-FFF2-40B4-BE49-F238E27FC236}">
                  <a16:creationId xmlns:a16="http://schemas.microsoft.com/office/drawing/2014/main" id="{C629C3CF-9E7B-453A-AB2D-E39D15CE7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5">
                      <a:extLst>
                        <a:ext uri="{FF2B5EF4-FFF2-40B4-BE49-F238E27FC236}">
                          <a16:creationId xmlns:a16="http://schemas.microsoft.com/office/drawing/2014/main" id="{C629C3CF-9E7B-453A-AB2D-E39D15CE733E}"/>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30639" cy="2700821"/>
                    </a:xfrm>
                    <a:prstGeom prst="rect">
                      <a:avLst/>
                    </a:prstGeom>
                  </pic:spPr>
                </pic:pic>
              </a:graphicData>
            </a:graphic>
          </wp:anchor>
        </w:drawing>
      </w:r>
      <w:r w:rsidRPr="00734B74">
        <mc:AlternateContent>
          <mc:Choice Requires="wps">
            <w:drawing>
              <wp:anchor distT="0" distB="0" distL="114300" distR="114300" simplePos="0" relativeHeight="251677696" behindDoc="0" locked="0" layoutInCell="1" allowOverlap="1" wp14:anchorId="5FBBFD67" wp14:editId="49F546DD">
                <wp:simplePos x="0" y="0"/>
                <wp:positionH relativeFrom="column">
                  <wp:posOffset>85725</wp:posOffset>
                </wp:positionH>
                <wp:positionV relativeFrom="paragraph">
                  <wp:posOffset>42545</wp:posOffset>
                </wp:positionV>
                <wp:extent cx="152400" cy="152400"/>
                <wp:effectExtent l="0" t="0" r="19050" b="19050"/>
                <wp:wrapNone/>
                <wp:docPr id="46" name="Organigramme : Connecteur 41"/>
                <wp:cNvGraphicFramePr xmlns:a="http://schemas.openxmlformats.org/drawingml/2006/main"/>
                <a:graphic xmlns:a="http://schemas.openxmlformats.org/drawingml/2006/main">
                  <a:graphicData uri="http://schemas.microsoft.com/office/word/2010/wordprocessingShape">
                    <wps:wsp>
                      <wps:cNvSpPr/>
                      <wps:spPr>
                        <a:xfrm>
                          <a:off x="0" y="0"/>
                          <a:ext cx="152400" cy="1524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7C88159A"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41" o:spid="_x0000_s1026" type="#_x0000_t120" style="position:absolute;margin-left:6.75pt;margin-top:3.35pt;width:12pt;height:1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" fillcolor="white [3212]" strokecolor="#004f5b [1604]" strokeweight="2pt"/>
            </w:pict>
          </mc:Fallback>
        </mc:AlternateContent>
      </w:r>
      <w:r w:rsidRPr="00734B74">
        <w:drawing>
          <wp:anchor distT="0" distB="0" distL="114300" distR="114300" simplePos="0" relativeHeight="251678720" behindDoc="0" locked="0" layoutInCell="1" allowOverlap="1" wp14:anchorId="61AC5C15" wp14:editId="2C557CA1">
            <wp:simplePos x="0" y="0"/>
            <wp:positionH relativeFrom="column">
              <wp:posOffset>85725</wp:posOffset>
            </wp:positionH>
            <wp:positionV relativeFrom="paragraph">
              <wp:posOffset>33020</wp:posOffset>
            </wp:positionV>
            <wp:extent cx="208065" cy="208065"/>
            <wp:effectExtent l="0" t="0" r="1905" b="1905"/>
            <wp:wrapNone/>
            <wp:docPr id="50" name="Image 37">
              <a:extLst xmlns:a="http://schemas.openxmlformats.org/drawingml/2006/main">
                <a:ext uri="{FF2B5EF4-FFF2-40B4-BE49-F238E27FC236}">
                  <a16:creationId xmlns:a16="http://schemas.microsoft.com/office/drawing/2014/main" id="{95FB455F-A1C0-456B-BBFA-2A8C9AEF8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7">
                      <a:extLst>
                        <a:ext uri="{FF2B5EF4-FFF2-40B4-BE49-F238E27FC236}">
                          <a16:creationId xmlns:a16="http://schemas.microsoft.com/office/drawing/2014/main" id="{95FB455F-A1C0-456B-BBFA-2A8C9AEF890A}"/>
                        </a:ext>
                      </a:extLst>
                    </pic:cNvPr>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08065" cy="208065"/>
                    </a:xfrm>
                    <a:prstGeom prst="rect">
                      <a:avLst/>
                    </a:prstGeom>
                  </pic:spPr>
                </pic:pic>
              </a:graphicData>
            </a:graphic>
          </wp:anchor>
        </w:drawing>
      </w:r>
    </w:p>
    <w:p w14:paraId="1E7DD15C" w14:textId="77777777" w:rsidR="00734B74" w:rsidRDefault="00734B74" w:rsidP="00734B74"/>
    <w:p w14:paraId="28126E49" w14:textId="77777777" w:rsidR="00734B74" w:rsidRDefault="00734B74" w:rsidP="00734B74"/>
    <w:p w14:paraId="1B475F2E" w14:textId="77777777" w:rsidR="00734B74" w:rsidRDefault="00734B74" w:rsidP="00734B74"/>
    <w:p w14:paraId="4CC5AEE9" w14:textId="77777777" w:rsidR="00734B74" w:rsidRDefault="00734B74" w:rsidP="00734B74"/>
    <w:p w14:paraId="1C1AE5C8" w14:textId="77777777" w:rsidR="00734B74" w:rsidRDefault="00734B74" w:rsidP="00734B74"/>
    <w:p w14:paraId="1B1A5B8C" w14:textId="77777777" w:rsidR="00734B74" w:rsidRDefault="00734B74" w:rsidP="00734B74"/>
    <w:p w14:paraId="177D8441" w14:textId="77777777" w:rsidR="00734B74" w:rsidRDefault="00734B74" w:rsidP="00734B74"/>
    <w:p w14:paraId="6070C458" w14:textId="77777777" w:rsidR="00734B74" w:rsidRDefault="00734B74" w:rsidP="00734B74"/>
    <w:p w14:paraId="06F59736" w14:textId="77777777" w:rsidR="00734B74" w:rsidRDefault="00734B74" w:rsidP="00734B74"/>
    <w:p w14:paraId="76DB263A" w14:textId="77777777" w:rsidR="00734B74" w:rsidRDefault="00734B74" w:rsidP="00734B74"/>
    <w:p w14:paraId="1E63B486" w14:textId="77777777" w:rsidR="00734B74" w:rsidRDefault="00734B74" w:rsidP="00734B74"/>
    <w:p w14:paraId="1C8C3605" w14:textId="77777777" w:rsidR="00734B74" w:rsidRDefault="00734B74" w:rsidP="00734B74"/>
    <w:p w14:paraId="25E47D37" w14:textId="4C7D65AE" w:rsidR="00734B74" w:rsidRDefault="00734B74" w:rsidP="00734B74">
      <w:r>
        <w:t>Pour l’interface d’une partie elle aurait eu comme vue.</w:t>
      </w:r>
    </w:p>
    <w:p w14:paraId="005A5B32" w14:textId="3A45F9CF" w:rsidR="00734B74" w:rsidRDefault="00734B74" w:rsidP="00734B74">
      <w:r w:rsidRPr="00734B74">
        <mc:AlternateContent>
          <mc:Choice Requires="wps">
            <w:drawing>
              <wp:anchor distT="0" distB="0" distL="114300" distR="114300" simplePos="0" relativeHeight="251682816" behindDoc="0" locked="0" layoutInCell="1" allowOverlap="1" wp14:anchorId="335575D5" wp14:editId="2CE4752B">
                <wp:simplePos x="0" y="0"/>
                <wp:positionH relativeFrom="column">
                  <wp:posOffset>20955</wp:posOffset>
                </wp:positionH>
                <wp:positionV relativeFrom="paragraph">
                  <wp:posOffset>2111375</wp:posOffset>
                </wp:positionV>
                <wp:extent cx="2038350" cy="685800"/>
                <wp:effectExtent l="0" t="0" r="0" b="0"/>
                <wp:wrapNone/>
                <wp:docPr id="6" name="ZoneTexte 5">
                  <a:extLst xmlns:a="http://schemas.openxmlformats.org/drawingml/2006/main">
                    <a:ext uri="{FF2B5EF4-FFF2-40B4-BE49-F238E27FC236}">
                      <a16:creationId xmlns:a16="http://schemas.microsoft.com/office/drawing/2014/main" id="{D590C196-0575-4544-BBF0-8DD6DEEAA286}"/>
                    </a:ext>
                  </a:extLst>
                </wp:docPr>
                <wp:cNvGraphicFramePr/>
                <a:graphic xmlns:a="http://schemas.openxmlformats.org/drawingml/2006/main">
                  <a:graphicData uri="http://schemas.microsoft.com/office/word/2010/wordprocessingShape">
                    <wps:wsp>
                      <wps:cNvSpPr txBox="1"/>
                      <wps:spPr>
                        <a:xfrm>
                          <a:off x="0" y="0"/>
                          <a:ext cx="2038350" cy="685800"/>
                        </a:xfrm>
                        <a:prstGeom prst="rect">
                          <a:avLst/>
                        </a:prstGeom>
                        <a:noFill/>
                      </wps:spPr>
                      <wps:txbx>
                        <w:txbxContent>
                          <w:p w14:paraId="21D6D97D" w14:textId="3DFB6F29" w:rsidR="00734B74" w:rsidRPr="00734B74" w:rsidRDefault="00734B74" w:rsidP="00734B74">
                            <w:pPr>
                              <w:rPr>
                                <w:sz w:val="24"/>
                                <w:szCs w:val="24"/>
                              </w:rPr>
                            </w:pPr>
                            <w:r>
                              <w:rPr>
                                <w:rFonts w:ascii="Tw Cen MT" w:hAnsi="Tw Cen MT"/>
                                <w:color w:val="000000" w:themeColor="text1"/>
                                <w:kern w:val="24"/>
                                <w:sz w:val="36"/>
                                <w:szCs w:val="36"/>
                              </w:rPr>
                              <w:t>Ouvre une porte : 2</w:t>
                            </w:r>
                            <w:r>
                              <w:rPr>
                                <w:sz w:val="24"/>
                                <w:szCs w:val="24"/>
                              </w:rPr>
                              <w:t xml:space="preserve"> </w:t>
                            </w:r>
                            <w:r>
                              <w:rPr>
                                <w:rFonts w:ascii="Tw Cen MT" w:hAnsi="Tw Cen MT"/>
                                <w:color w:val="000000" w:themeColor="text1"/>
                                <w:kern w:val="24"/>
                                <w:sz w:val="36"/>
                                <w:szCs w:val="36"/>
                              </w:rPr>
                              <w:t>Bonne Porte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5575D5" id="_x0000_t202" coordsize="21600,21600" o:spt="202" path="m,l,21600r21600,l21600,xe">
                <v:stroke joinstyle="miter"/>
                <v:path gradientshapeok="t" o:connecttype="rect"/>
              </v:shapetype>
              <v:shape id="ZoneTexte 5" o:spid="_x0000_s1026" type="#_x0000_t202" style="position:absolute;margin-left:1.65pt;margin-top:166.25pt;width:160.5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" filled="f" stroked="f">
                <v:textbox>
                  <w:txbxContent>
                    <w:p w14:paraId="21D6D97D" w14:textId="3DFB6F29" w:rsidR="00734B74" w:rsidRPr="00734B74" w:rsidRDefault="00734B74" w:rsidP="00734B74">
                      <w:pPr>
                        <w:rPr>
                          <w:sz w:val="24"/>
                          <w:szCs w:val="24"/>
                        </w:rPr>
                      </w:pPr>
                      <w:r>
                        <w:rPr>
                          <w:rFonts w:ascii="Tw Cen MT" w:hAnsi="Tw Cen MT"/>
                          <w:color w:val="000000" w:themeColor="text1"/>
                          <w:kern w:val="24"/>
                          <w:sz w:val="36"/>
                          <w:szCs w:val="36"/>
                        </w:rPr>
                        <w:t>Ouvre une porte : 2</w:t>
                      </w:r>
                      <w:r>
                        <w:rPr>
                          <w:sz w:val="24"/>
                          <w:szCs w:val="24"/>
                        </w:rPr>
                        <w:t xml:space="preserve"> </w:t>
                      </w:r>
                      <w:r>
                        <w:rPr>
                          <w:rFonts w:ascii="Tw Cen MT" w:hAnsi="Tw Cen MT"/>
                          <w:color w:val="000000" w:themeColor="text1"/>
                          <w:kern w:val="24"/>
                          <w:sz w:val="36"/>
                          <w:szCs w:val="36"/>
                        </w:rPr>
                        <w:t>Bonne Porte !!!</w:t>
                      </w:r>
                    </w:p>
                  </w:txbxContent>
                </v:textbox>
              </v:shape>
            </w:pict>
          </mc:Fallback>
        </mc:AlternateContent>
      </w:r>
      <w:r>
        <w:tab/>
      </w:r>
      <w:r w:rsidRPr="00734B74">
        <w:drawing>
          <wp:anchor distT="0" distB="0" distL="114300" distR="114300" simplePos="0" relativeHeight="251684864" behindDoc="0" locked="0" layoutInCell="1" allowOverlap="1" wp14:anchorId="7C961C2C" wp14:editId="25C3BCB2">
            <wp:simplePos x="0" y="0"/>
            <wp:positionH relativeFrom="column">
              <wp:posOffset>0</wp:posOffset>
            </wp:positionH>
            <wp:positionV relativeFrom="paragraph">
              <wp:posOffset>-635</wp:posOffset>
            </wp:positionV>
            <wp:extent cx="3419339" cy="2785745"/>
            <wp:effectExtent l="0" t="0" r="0" b="0"/>
            <wp:wrapNone/>
            <wp:docPr id="55" name="Image 3">
              <a:extLst xmlns:a="http://schemas.openxmlformats.org/drawingml/2006/main">
                <a:ext uri="{FF2B5EF4-FFF2-40B4-BE49-F238E27FC236}">
                  <a16:creationId xmlns:a16="http://schemas.microsoft.com/office/drawing/2014/main" id="{8823A6A3-2211-49D7-9C09-860945E1A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823A6A3-2211-49D7-9C09-860945E1AE87}"/>
                        </a:ext>
                      </a:extLst>
                    </pic:cNvPr>
                    <pic:cNvPicPr>
                      <a:picLocks noChangeAspect="1"/>
                    </pic:cNvPicPr>
                  </pic:nvPicPr>
                  <pic:blipFill>
                    <a:blip r:embed="rId34"/>
                    <a:stretch>
                      <a:fillRect/>
                    </a:stretch>
                  </pic:blipFill>
                  <pic:spPr>
                    <a:xfrm>
                      <a:off x="0" y="0"/>
                      <a:ext cx="3419339" cy="2785745"/>
                    </a:xfrm>
                    <a:prstGeom prst="rect">
                      <a:avLst/>
                    </a:prstGeom>
                  </pic:spPr>
                </pic:pic>
              </a:graphicData>
            </a:graphic>
          </wp:anchor>
        </w:drawing>
      </w:r>
      <w:r w:rsidRPr="00734B74">
        <w:drawing>
          <wp:anchor distT="0" distB="0" distL="114300" distR="114300" simplePos="0" relativeHeight="251685888" behindDoc="0" locked="0" layoutInCell="1" allowOverlap="1" wp14:anchorId="612AC41D" wp14:editId="40B2895E">
            <wp:simplePos x="0" y="0"/>
            <wp:positionH relativeFrom="column">
              <wp:posOffset>0</wp:posOffset>
            </wp:positionH>
            <wp:positionV relativeFrom="paragraph">
              <wp:posOffset>236855</wp:posOffset>
            </wp:positionV>
            <wp:extent cx="3419339" cy="1978959"/>
            <wp:effectExtent l="0" t="0" r="0" b="2540"/>
            <wp:wrapNone/>
            <wp:docPr id="56" name="Image 4" descr="Une image contenant porte&#10;&#10;Description générée automatiquement">
              <a:extLst xmlns:a="http://schemas.openxmlformats.org/drawingml/2006/main">
                <a:ext uri="{FF2B5EF4-FFF2-40B4-BE49-F238E27FC236}">
                  <a16:creationId xmlns:a16="http://schemas.microsoft.com/office/drawing/2014/main" id="{61D6B803-4C8D-4573-80D0-555E03122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porte&#10;&#10;Description générée automatiquement">
                      <a:extLst>
                        <a:ext uri="{FF2B5EF4-FFF2-40B4-BE49-F238E27FC236}">
                          <a16:creationId xmlns:a16="http://schemas.microsoft.com/office/drawing/2014/main" id="{61D6B803-4C8D-4573-80D0-555E03122C93}"/>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419339" cy="1978959"/>
                    </a:xfrm>
                    <a:prstGeom prst="rect">
                      <a:avLst/>
                    </a:prstGeom>
                  </pic:spPr>
                </pic:pic>
              </a:graphicData>
            </a:graphic>
          </wp:anchor>
        </w:drawing>
      </w:r>
    </w:p>
    <w:p w14:paraId="30328965" w14:textId="482B97CC" w:rsidR="00734B74" w:rsidRDefault="00734B74" w:rsidP="00734B74"/>
    <w:p w14:paraId="4B6B51AA" w14:textId="6F28B774" w:rsidR="00734B74" w:rsidRDefault="00734B74" w:rsidP="00734B74"/>
    <w:p w14:paraId="0812CF09" w14:textId="549D4357" w:rsidR="00734B74" w:rsidRDefault="00734B74" w:rsidP="00734B74"/>
    <w:p w14:paraId="302D4DDA" w14:textId="55107797" w:rsidR="00734B74" w:rsidRDefault="00734B74" w:rsidP="00734B74"/>
    <w:p w14:paraId="73C8BC10" w14:textId="76E39457" w:rsidR="00734B74" w:rsidRDefault="00734B74" w:rsidP="00734B74"/>
    <w:p w14:paraId="13BEC86A" w14:textId="298D3D56" w:rsidR="00734B74" w:rsidRDefault="00734B74" w:rsidP="00734B74">
      <w:r w:rsidRPr="00734B74">
        <mc:AlternateContent>
          <mc:Choice Requires="wps">
            <w:drawing>
              <wp:anchor distT="0" distB="0" distL="114300" distR="114300" simplePos="0" relativeHeight="251686912" behindDoc="0" locked="0" layoutInCell="1" allowOverlap="1" wp14:anchorId="1C4CA627" wp14:editId="4521A230">
                <wp:simplePos x="0" y="0"/>
                <wp:positionH relativeFrom="margin">
                  <wp:align>left</wp:align>
                </wp:positionH>
                <wp:positionV relativeFrom="paragraph">
                  <wp:posOffset>179070</wp:posOffset>
                </wp:positionV>
                <wp:extent cx="2452455" cy="646331"/>
                <wp:effectExtent l="0" t="0" r="0" b="0"/>
                <wp:wrapNone/>
                <wp:docPr id="54" name="ZoneTexte 5"/>
                <wp:cNvGraphicFramePr xmlns:a="http://schemas.openxmlformats.org/drawingml/2006/main"/>
                <a:graphic xmlns:a="http://schemas.openxmlformats.org/drawingml/2006/main">
                  <a:graphicData uri="http://schemas.microsoft.com/office/word/2010/wordprocessingShape">
                    <wps:wsp>
                      <wps:cNvSpPr txBox="1"/>
                      <wps:spPr>
                        <a:xfrm>
                          <a:off x="0" y="0"/>
                          <a:ext cx="2452455" cy="646331"/>
                        </a:xfrm>
                        <a:prstGeom prst="rect">
                          <a:avLst/>
                        </a:prstGeom>
                        <a:noFill/>
                      </wps:spPr>
                      <wps:txbx>
                        <w:txbxContent>
                          <w:p w14:paraId="370600E0" w14:textId="7E675C41" w:rsidR="00734B74" w:rsidRPr="00734B74" w:rsidRDefault="00734B74" w:rsidP="00734B74">
                            <w:pPr>
                              <w:rPr>
                                <w:sz w:val="24"/>
                                <w:szCs w:val="24"/>
                              </w:rPr>
                            </w:pPr>
                            <w:r w:rsidRPr="00734B74">
                              <w:rPr>
                                <w:color w:val="000000" w:themeColor="text1"/>
                                <w:kern w:val="24"/>
                                <w:sz w:val="36"/>
                                <w:szCs w:val="36"/>
                              </w:rPr>
                              <w:t>Ouvre une porte : 2</w:t>
                            </w:r>
                            <w:r w:rsidRPr="00734B74">
                              <w:rPr>
                                <w:sz w:val="24"/>
                                <w:szCs w:val="24"/>
                              </w:rPr>
                              <w:t xml:space="preserve"> </w:t>
                            </w:r>
                            <w:r w:rsidRPr="00734B74">
                              <w:rPr>
                                <w:color w:val="000000" w:themeColor="text1"/>
                                <w:kern w:val="24"/>
                                <w:sz w:val="36"/>
                                <w:szCs w:val="36"/>
                              </w:rPr>
                              <w:t>Bonne Porte !!!</w:t>
                            </w:r>
                          </w:p>
                        </w:txbxContent>
                      </wps:txbx>
                      <wps:bodyPr wrap="square" rtlCol="0">
                        <a:spAutoFit/>
                      </wps:bodyPr>
                    </wps:wsp>
                  </a:graphicData>
                </a:graphic>
              </wp:anchor>
            </w:drawing>
          </mc:Choice>
          <mc:Fallback>
            <w:pict>
              <v:shape w14:anchorId="1C4CA627" id="_x0000_s1027" type="#_x0000_t202" style="position:absolute;margin-left:0;margin-top:14.1pt;width:193.1pt;height:50.9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" filled="f" stroked="f">
                <v:textbox style="mso-fit-shape-to-text:t">
                  <w:txbxContent>
                    <w:p w14:paraId="370600E0" w14:textId="7E675C41" w:rsidR="00734B74" w:rsidRPr="00734B74" w:rsidRDefault="00734B74" w:rsidP="00734B74">
                      <w:pPr>
                        <w:rPr>
                          <w:sz w:val="24"/>
                          <w:szCs w:val="24"/>
                        </w:rPr>
                      </w:pPr>
                      <w:r w:rsidRPr="00734B74">
                        <w:rPr>
                          <w:color w:val="000000" w:themeColor="text1"/>
                          <w:kern w:val="24"/>
                          <w:sz w:val="36"/>
                          <w:szCs w:val="36"/>
                        </w:rPr>
                        <w:t>Ouvre une porte : 2</w:t>
                      </w:r>
                      <w:r w:rsidRPr="00734B74">
                        <w:rPr>
                          <w:sz w:val="24"/>
                          <w:szCs w:val="24"/>
                        </w:rPr>
                        <w:t xml:space="preserve"> </w:t>
                      </w:r>
                      <w:r w:rsidRPr="00734B74">
                        <w:rPr>
                          <w:color w:val="000000" w:themeColor="text1"/>
                          <w:kern w:val="24"/>
                          <w:sz w:val="36"/>
                          <w:szCs w:val="36"/>
                        </w:rPr>
                        <w:t>Bonne Porte !!!</w:t>
                      </w:r>
                    </w:p>
                  </w:txbxContent>
                </v:textbox>
                <w10:wrap anchorx="margin"/>
              </v:shape>
            </w:pict>
          </mc:Fallback>
        </mc:AlternateContent>
      </w:r>
    </w:p>
    <w:p w14:paraId="493C0F25" w14:textId="201DD3F0" w:rsidR="00734B74" w:rsidRDefault="00734B74" w:rsidP="00734B74"/>
    <w:p w14:paraId="33585B55" w14:textId="5FB487BF" w:rsidR="00734B74" w:rsidRDefault="00734B74" w:rsidP="00734B74"/>
    <w:p w14:paraId="2BC8893F" w14:textId="07483EB0" w:rsidR="00734B74" w:rsidRDefault="00734B74" w:rsidP="00734B74"/>
    <w:p w14:paraId="79999D4E" w14:textId="40A5B3DD" w:rsidR="00734B74" w:rsidRDefault="00734B74" w:rsidP="008C687D">
      <w:r>
        <w:t>Si on trouve la bonne porte une question s’affiche et on y répond.</w:t>
      </w:r>
    </w:p>
    <w:p w14:paraId="6596E716" w14:textId="691A126A" w:rsidR="00734B74" w:rsidRDefault="00734B74" w:rsidP="008C687D">
      <w:r w:rsidRPr="00734B74">
        <w:drawing>
          <wp:anchor distT="0" distB="0" distL="114300" distR="114300" simplePos="0" relativeHeight="251688960" behindDoc="0" locked="0" layoutInCell="1" allowOverlap="1" wp14:anchorId="4046F63A" wp14:editId="444CE960">
            <wp:simplePos x="0" y="0"/>
            <wp:positionH relativeFrom="column">
              <wp:posOffset>48260</wp:posOffset>
            </wp:positionH>
            <wp:positionV relativeFrom="paragraph">
              <wp:posOffset>-635</wp:posOffset>
            </wp:positionV>
            <wp:extent cx="3419339" cy="2785745"/>
            <wp:effectExtent l="0" t="0" r="0" b="0"/>
            <wp:wrapNone/>
            <wp:docPr id="58" name="Image 6">
              <a:extLst xmlns:a="http://schemas.openxmlformats.org/drawingml/2006/main">
                <a:ext uri="{FF2B5EF4-FFF2-40B4-BE49-F238E27FC236}">
                  <a16:creationId xmlns:a16="http://schemas.microsoft.com/office/drawing/2014/main" id="{31EF6207-1992-47EA-95D5-62A2984EA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31EF6207-1992-47EA-95D5-62A2984EA843}"/>
                        </a:ext>
                      </a:extLst>
                    </pic:cNvPr>
                    <pic:cNvPicPr>
                      <a:picLocks noChangeAspect="1"/>
                    </pic:cNvPicPr>
                  </pic:nvPicPr>
                  <pic:blipFill>
                    <a:blip r:embed="rId34"/>
                    <a:stretch>
                      <a:fillRect/>
                    </a:stretch>
                  </pic:blipFill>
                  <pic:spPr>
                    <a:xfrm>
                      <a:off x="0" y="0"/>
                      <a:ext cx="3419339" cy="2785745"/>
                    </a:xfrm>
                    <a:prstGeom prst="rect">
                      <a:avLst/>
                    </a:prstGeom>
                  </pic:spPr>
                </pic:pic>
              </a:graphicData>
            </a:graphic>
          </wp:anchor>
        </w:drawing>
      </w:r>
      <w:r w:rsidRPr="00734B74">
        <w:drawing>
          <wp:anchor distT="0" distB="0" distL="114300" distR="114300" simplePos="0" relativeHeight="251689984" behindDoc="0" locked="0" layoutInCell="1" allowOverlap="1" wp14:anchorId="06E8A5F2" wp14:editId="6C92517C">
            <wp:simplePos x="0" y="0"/>
            <wp:positionH relativeFrom="column">
              <wp:posOffset>48260</wp:posOffset>
            </wp:positionH>
            <wp:positionV relativeFrom="paragraph">
              <wp:posOffset>236855</wp:posOffset>
            </wp:positionV>
            <wp:extent cx="3419339" cy="1978959"/>
            <wp:effectExtent l="0" t="0" r="0" b="2540"/>
            <wp:wrapNone/>
            <wp:docPr id="59" name="Image 7" descr="Une image contenant porte&#10;&#10;Description générée automatiquement">
              <a:extLst xmlns:a="http://schemas.openxmlformats.org/drawingml/2006/main">
                <a:ext uri="{FF2B5EF4-FFF2-40B4-BE49-F238E27FC236}">
                  <a16:creationId xmlns:a16="http://schemas.microsoft.com/office/drawing/2014/main" id="{AEFFAB44-3ECD-4D25-A05A-7974A784A4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e image contenant porte&#10;&#10;Description générée automatiquement">
                      <a:extLst>
                        <a:ext uri="{FF2B5EF4-FFF2-40B4-BE49-F238E27FC236}">
                          <a16:creationId xmlns:a16="http://schemas.microsoft.com/office/drawing/2014/main" id="{AEFFAB44-3ECD-4D25-A05A-7974A784A429}"/>
                        </a:ext>
                      </a:extLst>
                    </pic:cNvPr>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419339" cy="1978959"/>
                    </a:xfrm>
                    <a:prstGeom prst="rect">
                      <a:avLst/>
                    </a:prstGeom>
                  </pic:spPr>
                </pic:pic>
              </a:graphicData>
            </a:graphic>
          </wp:anchor>
        </w:drawing>
      </w:r>
    </w:p>
    <w:p w14:paraId="2CF595DB" w14:textId="6482C25B" w:rsidR="00734B74" w:rsidRDefault="00734B74" w:rsidP="008C687D"/>
    <w:p w14:paraId="0767080F" w14:textId="16ACE99D" w:rsidR="00734B74" w:rsidRDefault="00734B74" w:rsidP="008C687D"/>
    <w:p w14:paraId="7A4BB8F3" w14:textId="77777777" w:rsidR="008C687D" w:rsidRDefault="008C687D" w:rsidP="00734B74"/>
    <w:p w14:paraId="062E599B" w14:textId="77777777" w:rsidR="008C687D" w:rsidRDefault="008C687D" w:rsidP="00734B74"/>
    <w:p w14:paraId="4331A534" w14:textId="77777777" w:rsidR="008C687D" w:rsidRDefault="008C687D" w:rsidP="00734B74"/>
    <w:p w14:paraId="05DA57F6" w14:textId="78667A55" w:rsidR="008C687D" w:rsidRDefault="008C687D" w:rsidP="00734B74">
      <w:r w:rsidRPr="00734B74">
        <mc:AlternateContent>
          <mc:Choice Requires="wps">
            <w:drawing>
              <wp:anchor distT="0" distB="0" distL="114300" distR="114300" simplePos="0" relativeHeight="251691008" behindDoc="0" locked="0" layoutInCell="1" allowOverlap="1" wp14:anchorId="09971B2D" wp14:editId="11A8ACB5">
                <wp:simplePos x="0" y="0"/>
                <wp:positionH relativeFrom="margin">
                  <wp:posOffset>9525</wp:posOffset>
                </wp:positionH>
                <wp:positionV relativeFrom="paragraph">
                  <wp:posOffset>187960</wp:posOffset>
                </wp:positionV>
                <wp:extent cx="3588468" cy="584775"/>
                <wp:effectExtent l="0" t="0" r="0" b="0"/>
                <wp:wrapNone/>
                <wp:docPr id="57" name="ZoneTexte 8"/>
                <wp:cNvGraphicFramePr xmlns:a="http://schemas.openxmlformats.org/drawingml/2006/main"/>
                <a:graphic xmlns:a="http://schemas.openxmlformats.org/drawingml/2006/main">
                  <a:graphicData uri="http://schemas.microsoft.com/office/word/2010/wordprocessingShape">
                    <wps:wsp>
                      <wps:cNvSpPr txBox="1"/>
                      <wps:spPr>
                        <a:xfrm>
                          <a:off x="0" y="0"/>
                          <a:ext cx="3588468" cy="584775"/>
                        </a:xfrm>
                        <a:prstGeom prst="rect">
                          <a:avLst/>
                        </a:prstGeom>
                        <a:noFill/>
                      </wps:spPr>
                      <wps:txbx>
                        <w:txbxContent>
                          <w:p w14:paraId="762F22D8" w14:textId="77777777" w:rsidR="00734B74" w:rsidRPr="00734B74" w:rsidRDefault="00734B74" w:rsidP="00734B74">
                            <w:r w:rsidRPr="00734B74">
                              <w:rPr>
                                <w:color w:val="000000" w:themeColor="text1"/>
                                <w:kern w:val="24"/>
                                <w:sz w:val="28"/>
                                <w:szCs w:val="28"/>
                              </w:rPr>
                              <w:t>Question : 2 + 2 ?</w:t>
                            </w:r>
                            <w:r w:rsidRPr="00734B74">
                              <w:t xml:space="preserve"> </w:t>
                            </w:r>
                          </w:p>
                          <w:p w14:paraId="23359191" w14:textId="563116E0" w:rsidR="00734B74" w:rsidRPr="00734B74" w:rsidRDefault="00734B74" w:rsidP="00734B74">
                            <w:r w:rsidRPr="00734B74">
                              <w:rPr>
                                <w:color w:val="000000" w:themeColor="text1"/>
                                <w:kern w:val="24"/>
                                <w:sz w:val="28"/>
                                <w:szCs w:val="28"/>
                              </w:rPr>
                              <w:t xml:space="preserve">Réponse : 4 </w:t>
                            </w:r>
                            <w:r w:rsidR="008C687D" w:rsidRPr="00734B74">
                              <w:rPr>
                                <w:color w:val="000000" w:themeColor="text1"/>
                                <w:kern w:val="24"/>
                                <w:sz w:val="28"/>
                                <w:szCs w:val="28"/>
                              </w:rPr>
                              <w:t>Excellent !!</w:t>
                            </w:r>
                            <w:r w:rsidRPr="00734B74">
                              <w:rPr>
                                <w:color w:val="000000" w:themeColor="text1"/>
                                <w:kern w:val="24"/>
                                <w:sz w:val="28"/>
                                <w:szCs w:val="28"/>
                              </w:rPr>
                              <w:t xml:space="preserve">    </w:t>
                            </w:r>
                            <w:r w:rsidRPr="00734B74">
                              <w:rPr>
                                <w:color w:val="000000" w:themeColor="text1"/>
                                <w:kern w:val="24"/>
                                <w:sz w:val="28"/>
                                <w:szCs w:val="28"/>
                              </w:rPr>
                              <w:t xml:space="preserve">    </w:t>
                            </w:r>
                            <w:r w:rsidR="008C687D">
                              <w:rPr>
                                <w:color w:val="000000" w:themeColor="text1"/>
                                <w:kern w:val="24"/>
                                <w:sz w:val="28"/>
                                <w:szCs w:val="28"/>
                              </w:rPr>
                              <w:t xml:space="preserve">         </w:t>
                            </w:r>
                            <w:r w:rsidRPr="008C687D">
                              <w:rPr>
                                <w:color w:val="000000" w:themeColor="text1"/>
                                <w:kern w:val="24"/>
                                <w:sz w:val="18"/>
                                <w:szCs w:val="18"/>
                              </w:rPr>
                              <w:t xml:space="preserve">Palier suivant </w:t>
                            </w:r>
                            <w:r w:rsidRPr="008C687D">
                              <w:rPr>
                                <w:color w:val="000000" w:themeColor="text1"/>
                                <w:kern w:val="24"/>
                                <w:sz w:val="18"/>
                                <w:szCs w:val="18"/>
                              </w:rPr>
                              <w:sym w:font="Wingdings" w:char="F0E0"/>
                            </w:r>
                          </w:p>
                        </w:txbxContent>
                      </wps:txbx>
                      <wps:bodyPr wrap="square" rtlCol="0">
                        <a:spAutoFit/>
                      </wps:bodyPr>
                    </wps:wsp>
                  </a:graphicData>
                </a:graphic>
              </wp:anchor>
            </w:drawing>
          </mc:Choice>
          <mc:Fallback>
            <w:pict>
              <v:shape w14:anchorId="09971B2D" id="ZoneTexte 8" o:spid="_x0000_s1028" type="#_x0000_t202" style="position:absolute;margin-left:.75pt;margin-top:14.8pt;width:282.55pt;height:46.0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" filled="f" stroked="f">
                <v:textbox style="mso-fit-shape-to-text:t">
                  <w:txbxContent>
                    <w:p w14:paraId="762F22D8" w14:textId="77777777" w:rsidR="00734B74" w:rsidRPr="00734B74" w:rsidRDefault="00734B74" w:rsidP="00734B74">
                      <w:r w:rsidRPr="00734B74">
                        <w:rPr>
                          <w:color w:val="000000" w:themeColor="text1"/>
                          <w:kern w:val="24"/>
                          <w:sz w:val="28"/>
                          <w:szCs w:val="28"/>
                        </w:rPr>
                        <w:t>Question : 2 + 2 ?</w:t>
                      </w:r>
                      <w:r w:rsidRPr="00734B74">
                        <w:t xml:space="preserve"> </w:t>
                      </w:r>
                    </w:p>
                    <w:p w14:paraId="23359191" w14:textId="563116E0" w:rsidR="00734B74" w:rsidRPr="00734B74" w:rsidRDefault="00734B74" w:rsidP="00734B74">
                      <w:r w:rsidRPr="00734B74">
                        <w:rPr>
                          <w:color w:val="000000" w:themeColor="text1"/>
                          <w:kern w:val="24"/>
                          <w:sz w:val="28"/>
                          <w:szCs w:val="28"/>
                        </w:rPr>
                        <w:t xml:space="preserve">Réponse : 4 </w:t>
                      </w:r>
                      <w:r w:rsidR="008C687D" w:rsidRPr="00734B74">
                        <w:rPr>
                          <w:color w:val="000000" w:themeColor="text1"/>
                          <w:kern w:val="24"/>
                          <w:sz w:val="28"/>
                          <w:szCs w:val="28"/>
                        </w:rPr>
                        <w:t>Excellent !!</w:t>
                      </w:r>
                      <w:r w:rsidRPr="00734B74">
                        <w:rPr>
                          <w:color w:val="000000" w:themeColor="text1"/>
                          <w:kern w:val="24"/>
                          <w:sz w:val="28"/>
                          <w:szCs w:val="28"/>
                        </w:rPr>
                        <w:t xml:space="preserve">    </w:t>
                      </w:r>
                      <w:r w:rsidRPr="00734B74">
                        <w:rPr>
                          <w:color w:val="000000" w:themeColor="text1"/>
                          <w:kern w:val="24"/>
                          <w:sz w:val="28"/>
                          <w:szCs w:val="28"/>
                        </w:rPr>
                        <w:t xml:space="preserve">    </w:t>
                      </w:r>
                      <w:r w:rsidR="008C687D">
                        <w:rPr>
                          <w:color w:val="000000" w:themeColor="text1"/>
                          <w:kern w:val="24"/>
                          <w:sz w:val="28"/>
                          <w:szCs w:val="28"/>
                        </w:rPr>
                        <w:t xml:space="preserve">         </w:t>
                      </w:r>
                      <w:r w:rsidRPr="008C687D">
                        <w:rPr>
                          <w:color w:val="000000" w:themeColor="text1"/>
                          <w:kern w:val="24"/>
                          <w:sz w:val="18"/>
                          <w:szCs w:val="18"/>
                        </w:rPr>
                        <w:t xml:space="preserve">Palier suivant </w:t>
                      </w:r>
                      <w:r w:rsidRPr="008C687D">
                        <w:rPr>
                          <w:color w:val="000000" w:themeColor="text1"/>
                          <w:kern w:val="24"/>
                          <w:sz w:val="18"/>
                          <w:szCs w:val="18"/>
                        </w:rPr>
                        <w:sym w:font="Wingdings" w:char="F0E0"/>
                      </w:r>
                    </w:p>
                  </w:txbxContent>
                </v:textbox>
                <w10:wrap anchorx="margin"/>
              </v:shape>
            </w:pict>
          </mc:Fallback>
        </mc:AlternateContent>
      </w:r>
    </w:p>
    <w:p w14:paraId="0DCFD145" w14:textId="63CD6329" w:rsidR="008C687D" w:rsidRDefault="008C687D" w:rsidP="00734B74"/>
    <w:p w14:paraId="137435A9" w14:textId="40335183" w:rsidR="008C687D" w:rsidRDefault="008C687D" w:rsidP="00734B74"/>
    <w:p w14:paraId="3BB96B3C" w14:textId="77777777" w:rsidR="008C687D" w:rsidRDefault="008C687D" w:rsidP="00734B74"/>
    <w:p w14:paraId="49E3874E" w14:textId="0E6FF78F" w:rsidR="008C687D" w:rsidRDefault="008C687D" w:rsidP="00734B74"/>
    <w:p w14:paraId="7878D2FB" w14:textId="0523E218" w:rsidR="008C687D" w:rsidRDefault="00B41FA8" w:rsidP="00734B74">
      <w:r>
        <w:t>Quelques fonctionnalités ajoutées :</w:t>
      </w:r>
    </w:p>
    <w:p w14:paraId="0D45DAE7" w14:textId="1206358D" w:rsidR="00B41FA8" w:rsidRPr="00B41FA8" w:rsidRDefault="00B41FA8" w:rsidP="00734B74">
      <w:r w:rsidRPr="00B41FA8">
        <w:t>- En fin de partie du premier joueur, on affiche « </w:t>
      </w:r>
      <w:proofErr w:type="spellStart"/>
      <w:r w:rsidRPr="00B41FA8">
        <w:t>nomJoueur</w:t>
      </w:r>
      <w:proofErr w:type="spellEnd"/>
      <w:r w:rsidRPr="00B41FA8">
        <w:t xml:space="preserve"> doit battre …secondes ».</w:t>
      </w:r>
    </w:p>
    <w:p w14:paraId="03E6E373" w14:textId="4BB05F36" w:rsidR="008C687D" w:rsidRDefault="008C687D" w:rsidP="00734B74"/>
    <w:p w14:paraId="48416971" w14:textId="1076F131" w:rsidR="008C687D" w:rsidRDefault="008C687D" w:rsidP="00734B74"/>
    <w:p w14:paraId="3E0F8FCF" w14:textId="760CDC13" w:rsidR="008C687D" w:rsidRDefault="008C687D" w:rsidP="00734B74"/>
    <w:p w14:paraId="6663C9F9" w14:textId="47865402" w:rsidR="008C687D" w:rsidRDefault="008C687D" w:rsidP="008C687D">
      <w:pPr>
        <w:pStyle w:val="Titre2"/>
      </w:pPr>
      <w:bookmarkStart w:id="5" w:name="_Toc58415258"/>
      <w:r>
        <w:t>Organisation du travail</w:t>
      </w:r>
      <w:bookmarkEnd w:id="5"/>
    </w:p>
    <w:p w14:paraId="0751A7A6" w14:textId="40A77BA4" w:rsidR="008C687D" w:rsidRDefault="008C687D" w:rsidP="008C687D">
      <w:r>
        <w:t>Nous avons tous les trois utilisés un système d’exploitation qui est Windows, avec GitHub qui nous a beaucoup servi :</w:t>
      </w:r>
    </w:p>
    <w:p w14:paraId="743F0989" w14:textId="00182627" w:rsidR="008C687D" w:rsidRDefault="008C687D" w:rsidP="008C687D">
      <w:r>
        <w:tab/>
      </w:r>
      <w:hyperlink r:id="rId39" w:history="1">
        <w:r w:rsidRPr="001B51F4">
          <w:rPr>
            <w:rStyle w:val="Lienhypertexte"/>
          </w:rPr>
          <w:t>http://github.com/SmainMoussa/Dossier-du-jeu</w:t>
        </w:r>
      </w:hyperlink>
    </w:p>
    <w:p w14:paraId="5BD2B71F" w14:textId="7A306407" w:rsidR="008C687D" w:rsidRDefault="008C687D" w:rsidP="008C687D">
      <w:r>
        <w:t>Pour la répartition du travail, nous nous sommes fait des partages d’écran via Discord, puis nous avons programmé ensemble :</w:t>
      </w:r>
    </w:p>
    <w:p w14:paraId="2D7A5EA6" w14:textId="7A919D68" w:rsidR="008C687D" w:rsidRDefault="008C687D" w:rsidP="008C687D">
      <w:pPr>
        <w:pStyle w:val="Paragraphedeliste"/>
        <w:numPr>
          <w:ilvl w:val="0"/>
          <w:numId w:val="17"/>
        </w:numPr>
      </w:pPr>
      <w:r>
        <w:t>Simon a partagé son écran et a travaillé sur les fichiers .c, les lectures de fichiers avec l’aide de Smaïn et Maëlic.</w:t>
      </w:r>
    </w:p>
    <w:p w14:paraId="3F50A4FA" w14:textId="6F39F5BB" w:rsidR="008C687D" w:rsidRDefault="008C687D" w:rsidP="008C687D">
      <w:pPr>
        <w:pStyle w:val="Paragraphedeliste"/>
        <w:numPr>
          <w:ilvl w:val="0"/>
          <w:numId w:val="17"/>
        </w:numPr>
      </w:pPr>
      <w:r>
        <w:t xml:space="preserve">Smaïn a partagé son écran et a travaillé sur les programmes .c et sur les fichiers .h avec le </w:t>
      </w:r>
      <w:proofErr w:type="spellStart"/>
      <w:r>
        <w:t>Makefiles</w:t>
      </w:r>
      <w:proofErr w:type="spellEnd"/>
      <w:r>
        <w:t xml:space="preserve"> puis l’interface SDL avec l’aide de Maëlic et Simon.</w:t>
      </w:r>
    </w:p>
    <w:p w14:paraId="1D94E712" w14:textId="0E9355AA" w:rsidR="008C687D" w:rsidRDefault="008C687D" w:rsidP="008C687D">
      <w:pPr>
        <w:pStyle w:val="Paragraphedeliste"/>
        <w:numPr>
          <w:ilvl w:val="0"/>
          <w:numId w:val="17"/>
        </w:numPr>
      </w:pPr>
      <w:r>
        <w:t>Maëlic a partagé son écran et a travaillé sur les programmes de lectures question, réponses avec l’aide de Simon et Smaïn.</w:t>
      </w:r>
    </w:p>
    <w:p w14:paraId="454A168D" w14:textId="33F89FAF" w:rsidR="008C687D" w:rsidRDefault="008C687D" w:rsidP="008C687D">
      <w:r>
        <w:t xml:space="preserve">Puis nous avons fini avec le </w:t>
      </w:r>
      <w:proofErr w:type="spellStart"/>
      <w:r>
        <w:t>Readme</w:t>
      </w:r>
      <w:proofErr w:type="spellEnd"/>
      <w:r>
        <w:t xml:space="preserve"> qui contient les instructions </w:t>
      </w:r>
      <w:proofErr w:type="spellStart"/>
      <w:proofErr w:type="gramStart"/>
      <w:r>
        <w:t>a</w:t>
      </w:r>
      <w:proofErr w:type="spellEnd"/>
      <w:proofErr w:type="gramEnd"/>
      <w:r>
        <w:t xml:space="preserve"> suivre et ce PDF.</w:t>
      </w:r>
    </w:p>
    <w:p w14:paraId="6412C87A" w14:textId="3FA1CA3C" w:rsidR="008C687D" w:rsidRDefault="008C687D" w:rsidP="008C687D"/>
    <w:p w14:paraId="3CD83870" w14:textId="25E0BECA" w:rsidR="008C687D" w:rsidRDefault="006D716E" w:rsidP="008C687D">
      <w:pPr>
        <w:pStyle w:val="Titre2"/>
      </w:pPr>
      <w:bookmarkStart w:id="6" w:name="_Toc58415259"/>
      <w:r>
        <w:t>C</w:t>
      </w:r>
      <w:r w:rsidR="008C687D">
        <w:t>onclusion sur l’</w:t>
      </w:r>
      <w:r w:rsidR="00BD2CB8">
        <w:t>é</w:t>
      </w:r>
      <w:r w:rsidR="008C687D">
        <w:t>tat du travail</w:t>
      </w:r>
      <w:bookmarkEnd w:id="6"/>
    </w:p>
    <w:p w14:paraId="087E61DB" w14:textId="6FDC97C0" w:rsidR="00B41FA8" w:rsidRDefault="008C687D" w:rsidP="00B41FA8">
      <w:r>
        <w:t>Pour conclure sur où nous en sommes</w:t>
      </w:r>
      <w:r w:rsidR="00B41FA8">
        <w:t>, nous avons un jeu fonctionnel :</w:t>
      </w:r>
    </w:p>
    <w:p w14:paraId="7CB68A9F" w14:textId="6433BE52" w:rsidR="00B41FA8" w:rsidRDefault="00B41FA8" w:rsidP="00B41FA8">
      <w:pPr>
        <w:pStyle w:val="Paragraphedeliste"/>
        <w:numPr>
          <w:ilvl w:val="0"/>
          <w:numId w:val="18"/>
        </w:numPr>
      </w:pPr>
      <w:r>
        <w:t>Un menu</w:t>
      </w:r>
    </w:p>
    <w:p w14:paraId="30194A5F" w14:textId="58D6F491" w:rsidR="00B41FA8" w:rsidRDefault="00B41FA8" w:rsidP="00B41FA8">
      <w:pPr>
        <w:pStyle w:val="Paragraphedeliste"/>
        <w:numPr>
          <w:ilvl w:val="0"/>
          <w:numId w:val="18"/>
        </w:numPr>
      </w:pPr>
      <w:r>
        <w:t>Un mode solo :</w:t>
      </w:r>
    </w:p>
    <w:p w14:paraId="1AA3878F" w14:textId="26A0BE97" w:rsidR="00B41FA8" w:rsidRDefault="00B41FA8" w:rsidP="00B41FA8">
      <w:pPr>
        <w:pStyle w:val="Paragraphedeliste"/>
        <w:numPr>
          <w:ilvl w:val="1"/>
          <w:numId w:val="18"/>
        </w:numPr>
      </w:pPr>
      <w:r>
        <w:t>Facile</w:t>
      </w:r>
    </w:p>
    <w:p w14:paraId="46B5D749" w14:textId="669A9262" w:rsidR="00B41FA8" w:rsidRDefault="00B41FA8" w:rsidP="00B41FA8">
      <w:pPr>
        <w:pStyle w:val="Paragraphedeliste"/>
        <w:numPr>
          <w:ilvl w:val="1"/>
          <w:numId w:val="18"/>
        </w:numPr>
      </w:pPr>
      <w:r>
        <w:t>Difficile</w:t>
      </w:r>
    </w:p>
    <w:p w14:paraId="71F12C8F" w14:textId="5229CF10" w:rsidR="00B41FA8" w:rsidRDefault="00B41FA8" w:rsidP="00B41FA8">
      <w:pPr>
        <w:pStyle w:val="Paragraphedeliste"/>
        <w:numPr>
          <w:ilvl w:val="0"/>
          <w:numId w:val="18"/>
        </w:numPr>
      </w:pPr>
      <w:r>
        <w:t>Un mode multijoueur avec décompte (3, 2, 1)</w:t>
      </w:r>
    </w:p>
    <w:p w14:paraId="1A86FFCC" w14:textId="2E0AFF9E" w:rsidR="00B41FA8" w:rsidRDefault="00B41FA8" w:rsidP="00B41FA8">
      <w:pPr>
        <w:pStyle w:val="Paragraphedeliste"/>
        <w:numPr>
          <w:ilvl w:val="0"/>
          <w:numId w:val="18"/>
        </w:numPr>
      </w:pPr>
      <w:r>
        <w:t>Pour la SDL on n’a pas le temps de suivre des cours sur internet mais on a quand même réussi à faire une interface avec le titre du jeu exécutable.</w:t>
      </w:r>
    </w:p>
    <w:p w14:paraId="10A7B85F" w14:textId="7738EA7F" w:rsidR="00B41FA8" w:rsidRDefault="00B41FA8" w:rsidP="00B41FA8">
      <w:pPr>
        <w:pStyle w:val="Paragraphedeliste"/>
        <w:numPr>
          <w:ilvl w:val="0"/>
          <w:numId w:val="18"/>
        </w:numPr>
      </w:pPr>
      <w:r>
        <w:t xml:space="preserve">Néanmoins nous avons ajouté des fichiers .c et .h qu’on </w:t>
      </w:r>
      <w:proofErr w:type="spellStart"/>
      <w:r>
        <w:t>à</w:t>
      </w:r>
      <w:proofErr w:type="spellEnd"/>
      <w:r>
        <w:t xml:space="preserve"> pas encore assembler avec le reste du jeu.</w:t>
      </w:r>
    </w:p>
    <w:p w14:paraId="0E8DF692" w14:textId="6F95B6AB" w:rsidR="00B41FA8" w:rsidRPr="008C687D" w:rsidRDefault="00B41FA8" w:rsidP="00B41FA8">
      <w:r>
        <w:t>Pour le mode difficile et facile nous avons rencontré un problème concernant la lecture de fichier pour pouvoir comparer des chaînes de caractères en ouvrant deux fichiers différents. (Résolu)</w:t>
      </w:r>
    </w:p>
    <w:p w14:paraId="4EB429DA" w14:textId="5D8DBDCC" w:rsidR="00734B74" w:rsidRDefault="00734B74" w:rsidP="00734B74"/>
    <w:p w14:paraId="21B728BB" w14:textId="4888763F" w:rsidR="00B41FA8" w:rsidRDefault="006D716E" w:rsidP="00B41FA8">
      <w:pPr>
        <w:pStyle w:val="Titre2"/>
      </w:pPr>
      <w:bookmarkStart w:id="7" w:name="_Toc58415260"/>
      <w:r>
        <w:t>V</w:t>
      </w:r>
      <w:r w:rsidR="00B41FA8">
        <w:t>ideo présentation</w:t>
      </w:r>
      <w:bookmarkEnd w:id="7"/>
    </w:p>
    <w:p w14:paraId="75CC3B20" w14:textId="3705428C" w:rsidR="00BD2CB8" w:rsidRDefault="00BD2CB8" w:rsidP="00BD2CB8"/>
    <w:p w14:paraId="5FD6BB84" w14:textId="7D1E7DA3" w:rsidR="00BD2CB8" w:rsidRPr="00BD2CB8" w:rsidRDefault="006D716E" w:rsidP="00BD2CB8">
      <w:pPr>
        <w:pStyle w:val="Titre2"/>
      </w:pPr>
      <w:bookmarkStart w:id="8" w:name="_Toc58415261"/>
      <w:r>
        <w:t>B</w:t>
      </w:r>
      <w:r w:rsidR="00BD2CB8">
        <w:t>ibliographie / webographie</w:t>
      </w:r>
      <w:bookmarkEnd w:id="8"/>
    </w:p>
    <w:p w14:paraId="28F2AA54" w14:textId="77777777" w:rsidR="00B41FA8" w:rsidRPr="00B41FA8" w:rsidRDefault="00B41FA8" w:rsidP="00B41FA8"/>
    <w:p w14:paraId="17D3957D" w14:textId="77777777" w:rsidR="00B41FA8" w:rsidRDefault="00B41FA8" w:rsidP="00734B74"/>
    <w:sectPr w:rsidR="00B41FA8" w:rsidSect="00B65244">
      <w:headerReference w:type="default" r:id="rId40"/>
      <w:footerReference w:type="default" r:id="rId41"/>
      <w:headerReference w:type="first" r:id="rId42"/>
      <w:pgSz w:w="11906" w:h="16838" w:code="9"/>
      <w:pgMar w:top="1729"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C3CD0" w14:textId="77777777" w:rsidR="001701DC" w:rsidRDefault="001701DC" w:rsidP="00C6554A">
      <w:pPr>
        <w:spacing w:before="0" w:after="0" w:line="240" w:lineRule="auto"/>
      </w:pPr>
      <w:r>
        <w:separator/>
      </w:r>
    </w:p>
  </w:endnote>
  <w:endnote w:type="continuationSeparator" w:id="0">
    <w:p w14:paraId="686F5372" w14:textId="77777777" w:rsidR="001701DC" w:rsidRDefault="001701D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3547152"/>
      <w:docPartObj>
        <w:docPartGallery w:val="Page Numbers (Bottom of Page)"/>
        <w:docPartUnique/>
      </w:docPartObj>
    </w:sdtPr>
    <w:sdtContent>
      <w:p w14:paraId="7A281046" w14:textId="5C5213AB" w:rsidR="00666E98" w:rsidRDefault="00666E98">
        <w:pPr>
          <w:pStyle w:val="Pieddepage"/>
        </w:pPr>
        <w:r>
          <w:fldChar w:fldCharType="begin"/>
        </w:r>
        <w:r>
          <w:instrText>PAGE   \* MERGEFORMAT</w:instrText>
        </w:r>
        <w:r>
          <w:fldChar w:fldCharType="separate"/>
        </w:r>
        <w:r>
          <w:t>2</w:t>
        </w:r>
        <w:r>
          <w:fldChar w:fldCharType="end"/>
        </w:r>
      </w:p>
    </w:sdtContent>
  </w:sdt>
  <w:p w14:paraId="6A6FF881" w14:textId="71B65000" w:rsidR="002163EE" w:rsidRDefault="001701DC" w:rsidP="00666E98">
    <w:pPr>
      <w:pStyle w:val="Pieddepage"/>
      <w:jc w:val="left"/>
      <w:rPr>
        <w:lang w:bidi="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17A07" w14:textId="77777777" w:rsidR="001701DC" w:rsidRDefault="001701DC" w:rsidP="00C6554A">
      <w:pPr>
        <w:spacing w:before="0" w:after="0" w:line="240" w:lineRule="auto"/>
      </w:pPr>
      <w:r>
        <w:separator/>
      </w:r>
    </w:p>
  </w:footnote>
  <w:footnote w:type="continuationSeparator" w:id="0">
    <w:p w14:paraId="6159F594" w14:textId="77777777" w:rsidR="001701DC" w:rsidRDefault="001701DC"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04808" w14:textId="77777777" w:rsidR="00B65244" w:rsidRDefault="00B65244" w:rsidP="00B65244">
    <w:pPr>
      <w:pStyle w:val="En-tte"/>
    </w:pPr>
    <w:r>
      <w:rPr>
        <w:noProof/>
      </w:rPr>
      <mc:AlternateContent>
        <mc:Choice Requires="wps">
          <w:drawing>
            <wp:anchor distT="0" distB="0" distL="114300" distR="114300" simplePos="0" relativeHeight="251664384" behindDoc="0" locked="0" layoutInCell="1" allowOverlap="1" wp14:anchorId="22E1FE19" wp14:editId="52DDC55F">
              <wp:simplePos x="0" y="0"/>
              <wp:positionH relativeFrom="column">
                <wp:posOffset>-965835</wp:posOffset>
              </wp:positionH>
              <wp:positionV relativeFrom="paragraph">
                <wp:posOffset>-200025</wp:posOffset>
              </wp:positionV>
              <wp:extent cx="1288153" cy="346039"/>
              <wp:effectExtent l="0" t="0" r="7620" b="0"/>
              <wp:wrapNone/>
              <wp:docPr id="29" name="object 9"/>
              <wp:cNvGraphicFramePr/>
              <a:graphic xmlns:a="http://schemas.openxmlformats.org/drawingml/2006/main">
                <a:graphicData uri="http://schemas.microsoft.com/office/word/2010/wordprocessingShape">
                  <wps:wsp>
                    <wps:cNvSpPr/>
                    <wps:spPr>
                      <a:xfrm>
                        <a:off x="0" y="0"/>
                        <a:ext cx="1288153" cy="346039"/>
                      </a:xfrm>
                      <a:prstGeom prst="rect">
                        <a:avLst/>
                      </a:prstGeom>
                      <a:blipFill>
                        <a:blip r:embed="rId1" cstate="print"/>
                        <a:stretch>
                          <a:fillRect/>
                        </a:stretch>
                      </a:blipFill>
                    </wps:spPr>
                    <wps:bodyPr wrap="square" lIns="0" tIns="0" rIns="0" bIns="0" rtlCol="0"/>
                  </wps:wsp>
                </a:graphicData>
              </a:graphic>
            </wp:anchor>
          </w:drawing>
        </mc:Choice>
        <mc:Fallback>
          <w:pict>
            <v:rect w14:anchorId="03E91158" id="object 9" o:spid="_x0000_s1026" style="position:absolute;margin-left:-76.05pt;margin-top:-15.75pt;width:101.45pt;height:27.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" stroked="f">
              <v:fill r:id="rId2" o:title="" recolor="t" rotate="t" type="frame"/>
              <v:textbox inset="0,0,0,0"/>
            </v:rect>
          </w:pict>
        </mc:Fallback>
      </mc:AlternateContent>
    </w:r>
    <w:r>
      <w:rPr>
        <w:noProof/>
      </w:rPr>
      <mc:AlternateContent>
        <mc:Choice Requires="wps">
          <w:drawing>
            <wp:anchor distT="0" distB="0" distL="114300" distR="114300" simplePos="0" relativeHeight="251663360" behindDoc="0" locked="0" layoutInCell="1" allowOverlap="1" wp14:anchorId="20E9A182" wp14:editId="3DE5C374">
              <wp:simplePos x="0" y="0"/>
              <wp:positionH relativeFrom="column">
                <wp:posOffset>4962525</wp:posOffset>
              </wp:positionH>
              <wp:positionV relativeFrom="paragraph">
                <wp:posOffset>-314325</wp:posOffset>
              </wp:positionV>
              <wp:extent cx="1309562" cy="491119"/>
              <wp:effectExtent l="0" t="0" r="5080" b="4445"/>
              <wp:wrapNone/>
              <wp:docPr id="30" name="object 6"/>
              <wp:cNvGraphicFramePr/>
              <a:graphic xmlns:a="http://schemas.openxmlformats.org/drawingml/2006/main">
                <a:graphicData uri="http://schemas.microsoft.com/office/word/2010/wordprocessingShape">
                  <wps:wsp>
                    <wps:cNvSpPr/>
                    <wps:spPr>
                      <a:xfrm>
                        <a:off x="0" y="0"/>
                        <a:ext cx="1309562" cy="491119"/>
                      </a:xfrm>
                      <a:prstGeom prst="rect">
                        <a:avLst/>
                      </a:prstGeom>
                      <a:blipFill>
                        <a:blip r:embed="rId3" cstate="print"/>
                        <a:stretch>
                          <a:fillRect/>
                        </a:stretch>
                      </a:blipFill>
                    </wps:spPr>
                    <wps:bodyPr wrap="square" lIns="0" tIns="0" rIns="0" bIns="0" rtlCol="0"/>
                  </wps:wsp>
                </a:graphicData>
              </a:graphic>
            </wp:anchor>
          </w:drawing>
        </mc:Choice>
        <mc:Fallback>
          <w:pict>
            <v:rect w14:anchorId="72528800" id="object 6" o:spid="_x0000_s1026" style="position:absolute;margin-left:390.75pt;margin-top:-24.75pt;width:103.1pt;height:38.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" stroked="f">
              <v:fill r:id="rId4" o:title="" recolor="t" rotate="t" type="frame"/>
              <v:textbox inset="0,0,0,0"/>
            </v:rect>
          </w:pict>
        </mc:Fallback>
      </mc:AlternateContent>
    </w:r>
    <w:r w:rsidRPr="009239B9">
      <w:t xml:space="preserve">  </w:t>
    </w:r>
  </w:p>
  <w:p w14:paraId="65485496" w14:textId="77777777" w:rsidR="00B65244" w:rsidRDefault="00B65244" w:rsidP="00B65244">
    <w:pPr>
      <w:pStyle w:val="En-tte"/>
    </w:pPr>
  </w:p>
  <w:p w14:paraId="1DE24934" w14:textId="77777777" w:rsidR="00B65244" w:rsidRDefault="00B652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0EEDD" w14:textId="7CEFF81D" w:rsidR="009239B9" w:rsidRDefault="00B65244">
    <w:pPr>
      <w:pStyle w:val="En-tte"/>
    </w:pPr>
    <w:r>
      <w:rPr>
        <w:noProof/>
      </w:rPr>
      <mc:AlternateContent>
        <mc:Choice Requires="wps">
          <w:drawing>
            <wp:anchor distT="0" distB="0" distL="114300" distR="114300" simplePos="0" relativeHeight="251661312" behindDoc="0" locked="0" layoutInCell="1" allowOverlap="1" wp14:anchorId="4FAEB0DA" wp14:editId="1738EE52">
              <wp:simplePos x="0" y="0"/>
              <wp:positionH relativeFrom="column">
                <wp:posOffset>-965835</wp:posOffset>
              </wp:positionH>
              <wp:positionV relativeFrom="paragraph">
                <wp:posOffset>-200025</wp:posOffset>
              </wp:positionV>
              <wp:extent cx="1288153" cy="346039"/>
              <wp:effectExtent l="0" t="0" r="7620" b="0"/>
              <wp:wrapNone/>
              <wp:docPr id="7" name="object 9"/>
              <wp:cNvGraphicFramePr/>
              <a:graphic xmlns:a="http://schemas.openxmlformats.org/drawingml/2006/main">
                <a:graphicData uri="http://schemas.microsoft.com/office/word/2010/wordprocessingShape">
                  <wps:wsp>
                    <wps:cNvSpPr/>
                    <wps:spPr>
                      <a:xfrm>
                        <a:off x="0" y="0"/>
                        <a:ext cx="1288153" cy="346039"/>
                      </a:xfrm>
                      <a:prstGeom prst="rect">
                        <a:avLst/>
                      </a:prstGeom>
                      <a:blipFill>
                        <a:blip r:embed="rId1" cstate="print"/>
                        <a:stretch>
                          <a:fillRect/>
                        </a:stretch>
                      </a:blipFill>
                    </wps:spPr>
                    <wps:bodyPr wrap="square" lIns="0" tIns="0" rIns="0" bIns="0" rtlCol="0"/>
                  </wps:wsp>
                </a:graphicData>
              </a:graphic>
            </wp:anchor>
          </w:drawing>
        </mc:Choice>
        <mc:Fallback>
          <w:pict>
            <v:rect w14:anchorId="5E75BAFB" id="object 9" o:spid="_x0000_s1026" style="position:absolute;margin-left:-76.05pt;margin-top:-15.75pt;width:101.45pt;height:2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" stroked="f">
              <v:fill r:id="rId2" o:title="" recolor="t" rotate="t" type="frame"/>
              <v:textbox inset="0,0,0,0"/>
            </v:rect>
          </w:pict>
        </mc:Fallback>
      </mc:AlternateContent>
    </w:r>
    <w:r w:rsidR="009239B9">
      <w:rPr>
        <w:noProof/>
      </w:rPr>
      <mc:AlternateContent>
        <mc:Choice Requires="wps">
          <w:drawing>
            <wp:anchor distT="0" distB="0" distL="114300" distR="114300" simplePos="0" relativeHeight="251658240" behindDoc="0" locked="0" layoutInCell="1" allowOverlap="1" wp14:anchorId="0F3052D2" wp14:editId="39E51526">
              <wp:simplePos x="0" y="0"/>
              <wp:positionH relativeFrom="column">
                <wp:posOffset>4962525</wp:posOffset>
              </wp:positionH>
              <wp:positionV relativeFrom="paragraph">
                <wp:posOffset>-314325</wp:posOffset>
              </wp:positionV>
              <wp:extent cx="1309562" cy="491119"/>
              <wp:effectExtent l="0" t="0" r="5080" b="4445"/>
              <wp:wrapNone/>
              <wp:docPr id="3" name="object 6"/>
              <wp:cNvGraphicFramePr/>
              <a:graphic xmlns:a="http://schemas.openxmlformats.org/drawingml/2006/main">
                <a:graphicData uri="http://schemas.microsoft.com/office/word/2010/wordprocessingShape">
                  <wps:wsp>
                    <wps:cNvSpPr/>
                    <wps:spPr>
                      <a:xfrm>
                        <a:off x="0" y="0"/>
                        <a:ext cx="1309562" cy="491119"/>
                      </a:xfrm>
                      <a:prstGeom prst="rect">
                        <a:avLst/>
                      </a:prstGeom>
                      <a:blipFill>
                        <a:blip r:embed="rId3" cstate="print"/>
                        <a:stretch>
                          <a:fillRect/>
                        </a:stretch>
                      </a:blipFill>
                    </wps:spPr>
                    <wps:bodyPr wrap="square" lIns="0" tIns="0" rIns="0" bIns="0" rtlCol="0"/>
                  </wps:wsp>
                </a:graphicData>
              </a:graphic>
            </wp:anchor>
          </w:drawing>
        </mc:Choice>
        <mc:Fallback>
          <w:pict>
            <v:rect w14:anchorId="6F10A75F" id="object 6" o:spid="_x0000_s1026" style="position:absolute;margin-left:390.75pt;margin-top:-24.75pt;width:103.1pt;height:3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" stroked="f">
              <v:fill r:id="rId4" o:title="" recolor="t" rotate="t" type="frame"/>
              <v:textbox inset="0,0,0,0"/>
            </v:rect>
          </w:pict>
        </mc:Fallback>
      </mc:AlternateContent>
    </w:r>
    <w:r w:rsidR="009239B9" w:rsidRPr="009239B9">
      <w:t xml:space="preserve">  </w:t>
    </w:r>
  </w:p>
  <w:p w14:paraId="3520EAFD" w14:textId="01B3C71A" w:rsidR="009239B9" w:rsidRDefault="009239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3D0781"/>
    <w:multiLevelType w:val="hybridMultilevel"/>
    <w:tmpl w:val="56849D2A"/>
    <w:lvl w:ilvl="0" w:tplc="9C66A39E">
      <w:numFmt w:val="bullet"/>
      <w:lvlText w:val="-"/>
      <w:lvlJc w:val="left"/>
      <w:pPr>
        <w:ind w:left="1080" w:hanging="360"/>
      </w:pPr>
      <w:rPr>
        <w:rFonts w:ascii="Constantia" w:eastAsiaTheme="minorHAnsi" w:hAnsi="Constant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7B05C9"/>
    <w:multiLevelType w:val="hybridMultilevel"/>
    <w:tmpl w:val="AABEBA36"/>
    <w:lvl w:ilvl="0" w:tplc="BE706D82">
      <w:numFmt w:val="bullet"/>
      <w:lvlText w:val="-"/>
      <w:lvlJc w:val="left"/>
      <w:pPr>
        <w:ind w:left="1080" w:hanging="360"/>
      </w:pPr>
      <w:rPr>
        <w:rFonts w:ascii="Constantia" w:eastAsiaTheme="minorHAnsi" w:hAnsi="Constant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3643311"/>
    <w:multiLevelType w:val="hybridMultilevel"/>
    <w:tmpl w:val="D5C230BE"/>
    <w:lvl w:ilvl="0" w:tplc="980A5554">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B9"/>
    <w:rsid w:val="001701DC"/>
    <w:rsid w:val="002554CD"/>
    <w:rsid w:val="002861D3"/>
    <w:rsid w:val="00293B83"/>
    <w:rsid w:val="002A50E3"/>
    <w:rsid w:val="002B4294"/>
    <w:rsid w:val="00333D0D"/>
    <w:rsid w:val="004C049F"/>
    <w:rsid w:val="005000E2"/>
    <w:rsid w:val="005A052C"/>
    <w:rsid w:val="00614868"/>
    <w:rsid w:val="00666E98"/>
    <w:rsid w:val="006A3CE7"/>
    <w:rsid w:val="006D716E"/>
    <w:rsid w:val="00734B74"/>
    <w:rsid w:val="00800D33"/>
    <w:rsid w:val="0087573A"/>
    <w:rsid w:val="0089714F"/>
    <w:rsid w:val="008C687D"/>
    <w:rsid w:val="009239B9"/>
    <w:rsid w:val="009E3AFA"/>
    <w:rsid w:val="00A507EB"/>
    <w:rsid w:val="00B23BC0"/>
    <w:rsid w:val="00B41FA8"/>
    <w:rsid w:val="00B65244"/>
    <w:rsid w:val="00BD2CB8"/>
    <w:rsid w:val="00C6554A"/>
    <w:rsid w:val="00D5222D"/>
    <w:rsid w:val="00E14202"/>
    <w:rsid w:val="00E740C2"/>
    <w:rsid w:val="00E91EF4"/>
    <w:rsid w:val="00ED639C"/>
    <w:rsid w:val="00ED79D5"/>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7C6A"/>
  <w15:chartTrackingRefBased/>
  <w15:docId w15:val="{B89B3CBC-33D9-4559-86CF-346C7465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E740C2"/>
    <w:pPr>
      <w:ind w:left="720"/>
      <w:contextualSpacing/>
    </w:pPr>
  </w:style>
  <w:style w:type="character" w:styleId="Mentionnonrsolue">
    <w:name w:val="Unresolved Mention"/>
    <w:basedOn w:val="Policepardfaut"/>
    <w:uiPriority w:val="99"/>
    <w:semiHidden/>
    <w:unhideWhenUsed/>
    <w:rsid w:val="008C687D"/>
    <w:rPr>
      <w:color w:val="605E5C"/>
      <w:shd w:val="clear" w:color="auto" w:fill="E1DFDD"/>
    </w:rPr>
  </w:style>
  <w:style w:type="paragraph" w:styleId="En-ttedetabledesmatires">
    <w:name w:val="TOC Heading"/>
    <w:basedOn w:val="Titre1"/>
    <w:next w:val="Normal"/>
    <w:uiPriority w:val="39"/>
    <w:unhideWhenUsed/>
    <w:qFormat/>
    <w:rsid w:val="009E3AFA"/>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9E3AFA"/>
    <w:pPr>
      <w:spacing w:after="100"/>
    </w:pPr>
  </w:style>
  <w:style w:type="paragraph" w:styleId="TM2">
    <w:name w:val="toc 2"/>
    <w:basedOn w:val="Normal"/>
    <w:next w:val="Normal"/>
    <w:autoRedefine/>
    <w:uiPriority w:val="39"/>
    <w:unhideWhenUsed/>
    <w:rsid w:val="009E3A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github.com/SmainMoussa/Dossier-du-jeu"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g"/><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jpg"/></Relationships>
</file>

<file path=word/_rels/header1.xml.rels><?xml version="1.0" encoding="UTF-8" standalone="yes"?>
<Relationships xmlns="http://schemas.openxmlformats.org/package/2006/relationships"><Relationship Id="rId3" Type="http://schemas.openxmlformats.org/officeDocument/2006/relationships/image" Target="media/image34.png"/><Relationship Id="rId2" Type="http://schemas.openxmlformats.org/officeDocument/2006/relationships/image" Target="media/image33.png"/><Relationship Id="rId1" Type="http://schemas.openxmlformats.org/officeDocument/2006/relationships/image" Target="media/image32.png"/><Relationship Id="rId4" Type="http://schemas.openxmlformats.org/officeDocument/2006/relationships/image" Target="media/image35.png"/></Relationships>
</file>

<file path=word/_rels/header2.xml.rels><?xml version="1.0" encoding="UTF-8" standalone="yes"?>
<Relationships xmlns="http://schemas.openxmlformats.org/package/2006/relationships"><Relationship Id="rId3" Type="http://schemas.openxmlformats.org/officeDocument/2006/relationships/image" Target="media/image34.png"/><Relationship Id="rId2" Type="http://schemas.openxmlformats.org/officeDocument/2006/relationships/image" Target="media/image33.png"/><Relationship Id="rId1" Type="http://schemas.openxmlformats.org/officeDocument/2006/relationships/image" Target="media/image32.png"/><Relationship Id="rId4"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5\AppData\Local\Microsoft\Office\16.0\DTS\fr-FR%7b57AD305B-74B2-41B2-A775-505DAFF0EE1A%7d\%7b8500CCD8-40CF-4B6D-9CDD-60DB4F887DA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4B07-5300-4A56-9AD7-0F142F8A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{8500CCD8-40CF-4B6D-9CDD-60DB4F887DA0}tf02835058_win32</Template>
  <TotalTime>178</TotalTime>
  <Pages>9</Pages>
  <Words>897</Words>
  <Characters>4937</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moussa</dc:creator>
  <cp:keywords/>
  <dc:description/>
  <cp:lastModifiedBy>Smain Moussa</cp:lastModifiedBy>
  <cp:revision>8</cp:revision>
  <cp:lastPrinted>2020-12-09T13:07:00Z</cp:lastPrinted>
  <dcterms:created xsi:type="dcterms:W3CDTF">2020-12-09T10:11:00Z</dcterms:created>
  <dcterms:modified xsi:type="dcterms:W3CDTF">2020-12-09T13:09:00Z</dcterms:modified>
</cp:coreProperties>
</file>